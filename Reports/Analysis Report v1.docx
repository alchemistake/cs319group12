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62C2C" w14:textId="33035575" w:rsidR="007A0494" w:rsidRPr="00AE7112" w:rsidRDefault="003F4A09">
      <w:pPr>
        <w:pStyle w:val="CompanyName"/>
      </w:pPr>
      <w:bookmarkStart w:id="0" w:name="xgraphic"/>
      <w:r w:rsidRPr="00AE7112">
        <w:rPr>
          <w:noProof/>
        </w:rPr>
        <mc:AlternateContent>
          <mc:Choice Requires="wps">
            <w:drawing>
              <wp:anchor distT="0" distB="0" distL="114300" distR="114300" simplePos="0" relativeHeight="251657216" behindDoc="0" locked="0" layoutInCell="1" allowOverlap="1" wp14:anchorId="5F7797C2" wp14:editId="0C444B24">
                <wp:simplePos x="0" y="0"/>
                <wp:positionH relativeFrom="page">
                  <wp:posOffset>2372995</wp:posOffset>
                </wp:positionH>
                <wp:positionV relativeFrom="page">
                  <wp:posOffset>1188720</wp:posOffset>
                </wp:positionV>
                <wp:extent cx="2222500" cy="222885"/>
                <wp:effectExtent l="0" t="0" r="1905"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0C981" w14:textId="77777777"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7797C2" id="_x0000_t202" coordsize="21600,21600" o:spt="202" path="m0,0l0,21600,21600,21600,21600,0xe">
                <v:stroke joinstyle="miter"/>
                <v:path gradientshapeok="t" o:connecttype="rect"/>
              </v:shapetype>
              <v:shape id="Text_x0020_Box_x0020_18" o:spid="_x0000_s1026" type="#_x0000_t202" style="position:absolute;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" filled="f" stroked="f">
                <v:textbox style="mso-fit-shape-to-text:t" inset="0">
                  <w:txbxContent>
                    <w:p w14:paraId="2020C981" w14:textId="77777777"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Pr="00AE7112">
        <w:rPr>
          <w:noProof/>
        </w:rPr>
        <w:drawing>
          <wp:anchor distT="0" distB="0" distL="114300" distR="114300" simplePos="0" relativeHeight="251658240" behindDoc="1" locked="0" layoutInCell="1" allowOverlap="1" wp14:anchorId="0A05DE79" wp14:editId="0546CB34">
            <wp:simplePos x="0" y="0"/>
            <wp:positionH relativeFrom="column">
              <wp:posOffset>1270</wp:posOffset>
            </wp:positionH>
            <wp:positionV relativeFrom="paragraph">
              <wp:posOffset>-257810</wp:posOffset>
            </wp:positionV>
            <wp:extent cx="1095375" cy="1400175"/>
            <wp:effectExtent l="0" t="0" r="0" b="0"/>
            <wp:wrapTight wrapText="bothSides">
              <wp:wrapPolygon edited="0">
                <wp:start x="0" y="0"/>
                <wp:lineTo x="0" y="21159"/>
                <wp:lineTo x="21037" y="21159"/>
                <wp:lineTo x="21037"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074" w:rsidRPr="00AE7112">
        <w:t>Bilkent University</w:t>
      </w:r>
    </w:p>
    <w:p w14:paraId="290954B9" w14:textId="77777777" w:rsidR="00F82074" w:rsidRPr="00AE7112" w:rsidRDefault="00F82074" w:rsidP="00DD45DD">
      <w:pPr>
        <w:pStyle w:val="TitleCover"/>
      </w:pPr>
    </w:p>
    <w:p w14:paraId="660414A5" w14:textId="1829174D" w:rsidR="007A0494" w:rsidRPr="00AE7112" w:rsidRDefault="0004239F" w:rsidP="00DD45DD">
      <w:pPr>
        <w:pStyle w:val="TitleCover"/>
      </w:pPr>
      <w:r w:rsidRPr="00AE7112">
        <w:t>CS319 Object-Oriented Software Engineering</w:t>
      </w:r>
    </w:p>
    <w:p w14:paraId="4598FD2B" w14:textId="5E25A294" w:rsidR="0016139E" w:rsidRPr="00AE7112" w:rsidRDefault="0004239F">
      <w:pPr>
        <w:pStyle w:val="SubtitleItalic"/>
      </w:pPr>
      <w:r w:rsidRPr="00AE7112">
        <w:t>Astunc</w:t>
      </w:r>
      <w:r w:rsidR="00F82074" w:rsidRPr="00AE7112">
        <w:t xml:space="preserve">: </w:t>
      </w:r>
      <w:r w:rsidRPr="00AE7112">
        <w:t>Bullet Hell Game</w:t>
      </w:r>
    </w:p>
    <w:p w14:paraId="193544CC" w14:textId="77777777" w:rsidR="00F82074" w:rsidRPr="00AE7112" w:rsidRDefault="00A73598" w:rsidP="00F82074">
      <w:pPr>
        <w:pStyle w:val="Title"/>
      </w:pPr>
      <w:r w:rsidRPr="00AE7112">
        <w:t>Analysis</w:t>
      </w:r>
      <w:r w:rsidR="00682E92" w:rsidRPr="00AE7112">
        <w:t xml:space="preserve"> Report</w:t>
      </w:r>
    </w:p>
    <w:p w14:paraId="2B9D0859" w14:textId="03A36BCA" w:rsidR="007B1E92" w:rsidRPr="00AE7112" w:rsidRDefault="007B1E92" w:rsidP="007B1E92">
      <w:pPr>
        <w:pStyle w:val="Author"/>
      </w:pPr>
      <w:r w:rsidRPr="00AE7112">
        <w:t xml:space="preserve">Project Group </w:t>
      </w:r>
      <w:r w:rsidR="0004239F" w:rsidRPr="00AE7112">
        <w:t>12: Orhun Kar</w:t>
      </w:r>
      <w:r w:rsidRPr="00AE7112">
        <w:t xml:space="preserve">, </w:t>
      </w:r>
      <w:r w:rsidR="0004239F" w:rsidRPr="00AE7112">
        <w:t>Burak Şenel, M. Caner Çalışkaner</w:t>
      </w:r>
    </w:p>
    <w:p w14:paraId="425607B0" w14:textId="336BC7A0" w:rsidR="00F82074" w:rsidRPr="00AE7112" w:rsidRDefault="00F82074" w:rsidP="007B1E92">
      <w:pPr>
        <w:pStyle w:val="Jury"/>
      </w:pPr>
      <w:r w:rsidRPr="00AE7112">
        <w:t xml:space="preserve">Supervisor: </w:t>
      </w:r>
      <w:r w:rsidR="0004239F" w:rsidRPr="00AE7112">
        <w:t>Uğur Doğrusöz</w:t>
      </w:r>
    </w:p>
    <w:p w14:paraId="511D9036" w14:textId="6723387F" w:rsidR="00614670" w:rsidRPr="00AE7112" w:rsidRDefault="0004239F" w:rsidP="0004239F">
      <w:pPr>
        <w:sectPr w:rsidR="00614670" w:rsidRPr="00AE7112" w:rsidSect="008254FE">
          <w:footerReference w:type="even" r:id="rId9"/>
          <w:footerReference w:type="default" r:id="rId10"/>
          <w:type w:val="continuous"/>
          <w:pgSz w:w="11909" w:h="16834" w:code="9"/>
          <w:pgMar w:top="1440" w:right="1800" w:bottom="1800" w:left="1800" w:header="720" w:footer="965" w:gutter="0"/>
          <w:pgNumType w:start="1"/>
          <w:cols w:space="240"/>
          <w:titlePg/>
        </w:sectPr>
      </w:pPr>
      <w:r w:rsidRPr="00AE7112">
        <w:t>Feb 20</w:t>
      </w:r>
      <w:r w:rsidR="00F82074" w:rsidRPr="00AE7112">
        <w:t>, 20</w:t>
      </w:r>
      <w:r w:rsidR="00A422F5" w:rsidRPr="00AE7112">
        <w:t>1</w:t>
      </w:r>
      <w:r w:rsidRPr="00AE7112">
        <w:t>5</w:t>
      </w:r>
    </w:p>
    <w:bookmarkEnd w:id="0"/>
    <w:p w14:paraId="58F4D956" w14:textId="02BC23F1" w:rsidR="006E0CF2" w:rsidRDefault="00817CFF" w:rsidP="006E0CF2">
      <w:pPr>
        <w:pStyle w:val="TOCTitle"/>
        <w:rPr>
          <w:rFonts w:asciiTheme="minorHAnsi" w:hAnsiTheme="minorHAnsi"/>
          <w:caps/>
          <w:noProof/>
          <w:spacing w:val="0"/>
          <w:sz w:val="22"/>
          <w:szCs w:val="22"/>
          <w:u w:val="single"/>
        </w:rPr>
      </w:pPr>
      <w:r w:rsidRPr="00AE7112">
        <w:lastRenderedPageBreak/>
        <w:t>Contents</w:t>
      </w:r>
    </w:p>
    <w:p w14:paraId="4A0FFCB1" w14:textId="77777777" w:rsidR="0010529B" w:rsidRDefault="0010529B">
      <w:pPr>
        <w:pStyle w:val="TOC1"/>
        <w:tabs>
          <w:tab w:val="left" w:pos="410"/>
          <w:tab w:val="right" w:pos="8299"/>
        </w:tabs>
        <w:rPr>
          <w:rFonts w:eastAsiaTheme="minorEastAsia" w:cstheme="minorBidi"/>
          <w:b w:val="0"/>
          <w:caps w:val="0"/>
          <w:noProof/>
          <w:sz w:val="24"/>
          <w:szCs w:val="24"/>
          <w:u w:val="none"/>
          <w:lang w:val="tr-TR" w:eastAsia="ja-JP"/>
        </w:rPr>
      </w:pPr>
      <w:r>
        <w:rPr>
          <w:noProof/>
        </w:rPr>
        <w:fldChar w:fldCharType="begin"/>
      </w:r>
      <w:r>
        <w:rPr>
          <w:noProof/>
        </w:rPr>
        <w:instrText xml:space="preserve"> TOC \o "1-3" </w:instrText>
      </w:r>
      <w:r>
        <w:rPr>
          <w:noProof/>
        </w:rPr>
        <w:fldChar w:fldCharType="separate"/>
      </w:r>
      <w:r>
        <w:rPr>
          <w:noProof/>
        </w:rPr>
        <w:t>1.</w:t>
      </w:r>
      <w:r>
        <w:rPr>
          <w:rFonts w:eastAsiaTheme="minorEastAsia" w:cstheme="minorBidi"/>
          <w:b w:val="0"/>
          <w:caps w:val="0"/>
          <w:noProof/>
          <w:sz w:val="24"/>
          <w:szCs w:val="24"/>
          <w:u w:val="none"/>
          <w:lang w:val="tr-TR" w:eastAsia="ja-JP"/>
        </w:rPr>
        <w:tab/>
      </w:r>
      <w:r>
        <w:rPr>
          <w:noProof/>
        </w:rPr>
        <w:t>Introduction</w:t>
      </w:r>
      <w:r>
        <w:rPr>
          <w:noProof/>
        </w:rPr>
        <w:tab/>
      </w:r>
      <w:r>
        <w:rPr>
          <w:noProof/>
        </w:rPr>
        <w:fldChar w:fldCharType="begin"/>
      </w:r>
      <w:r>
        <w:rPr>
          <w:noProof/>
        </w:rPr>
        <w:instrText xml:space="preserve"> PAGEREF _Toc443769134 \h </w:instrText>
      </w:r>
      <w:r>
        <w:rPr>
          <w:noProof/>
        </w:rPr>
      </w:r>
      <w:r>
        <w:rPr>
          <w:noProof/>
        </w:rPr>
        <w:fldChar w:fldCharType="separate"/>
      </w:r>
      <w:r>
        <w:rPr>
          <w:noProof/>
        </w:rPr>
        <w:t>1</w:t>
      </w:r>
      <w:r>
        <w:rPr>
          <w:noProof/>
        </w:rPr>
        <w:fldChar w:fldCharType="end"/>
      </w:r>
    </w:p>
    <w:p w14:paraId="625DEACB" w14:textId="77777777" w:rsidR="0010529B" w:rsidRDefault="0010529B">
      <w:pPr>
        <w:pStyle w:val="TOC1"/>
        <w:tabs>
          <w:tab w:val="left" w:pos="410"/>
          <w:tab w:val="right" w:pos="8299"/>
        </w:tabs>
        <w:rPr>
          <w:rFonts w:eastAsiaTheme="minorEastAsia" w:cstheme="minorBidi"/>
          <w:b w:val="0"/>
          <w:caps w:val="0"/>
          <w:noProof/>
          <w:sz w:val="24"/>
          <w:szCs w:val="24"/>
          <w:u w:val="none"/>
          <w:lang w:val="tr-TR" w:eastAsia="ja-JP"/>
        </w:rPr>
      </w:pPr>
      <w:r>
        <w:rPr>
          <w:noProof/>
        </w:rPr>
        <w:t>2.</w:t>
      </w:r>
      <w:r>
        <w:rPr>
          <w:rFonts w:eastAsiaTheme="minorEastAsia" w:cstheme="minorBidi"/>
          <w:b w:val="0"/>
          <w:caps w:val="0"/>
          <w:noProof/>
          <w:sz w:val="24"/>
          <w:szCs w:val="24"/>
          <w:u w:val="none"/>
          <w:lang w:val="tr-TR" w:eastAsia="ja-JP"/>
        </w:rPr>
        <w:tab/>
      </w:r>
      <w:r>
        <w:rPr>
          <w:noProof/>
        </w:rPr>
        <w:t>System Overview</w:t>
      </w:r>
      <w:r>
        <w:rPr>
          <w:noProof/>
        </w:rPr>
        <w:tab/>
      </w:r>
      <w:r>
        <w:rPr>
          <w:noProof/>
        </w:rPr>
        <w:fldChar w:fldCharType="begin"/>
      </w:r>
      <w:r>
        <w:rPr>
          <w:noProof/>
        </w:rPr>
        <w:instrText xml:space="preserve"> PAGEREF _Toc443769135 \h </w:instrText>
      </w:r>
      <w:r>
        <w:rPr>
          <w:noProof/>
        </w:rPr>
      </w:r>
      <w:r>
        <w:rPr>
          <w:noProof/>
        </w:rPr>
        <w:fldChar w:fldCharType="separate"/>
      </w:r>
      <w:r>
        <w:rPr>
          <w:noProof/>
        </w:rPr>
        <w:t>1</w:t>
      </w:r>
      <w:r>
        <w:rPr>
          <w:noProof/>
        </w:rPr>
        <w:fldChar w:fldCharType="end"/>
      </w:r>
    </w:p>
    <w:p w14:paraId="48054C15"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2.1.</w:t>
      </w:r>
      <w:r>
        <w:rPr>
          <w:rFonts w:eastAsiaTheme="minorEastAsia" w:cstheme="minorBidi"/>
          <w:b w:val="0"/>
          <w:smallCaps w:val="0"/>
          <w:noProof/>
          <w:sz w:val="24"/>
          <w:szCs w:val="24"/>
          <w:lang w:val="tr-TR" w:eastAsia="ja-JP"/>
        </w:rPr>
        <w:tab/>
      </w:r>
      <w:r>
        <w:rPr>
          <w:noProof/>
        </w:rPr>
        <w:t>Gameplay</w:t>
      </w:r>
      <w:r>
        <w:rPr>
          <w:noProof/>
        </w:rPr>
        <w:tab/>
      </w:r>
      <w:r>
        <w:rPr>
          <w:noProof/>
        </w:rPr>
        <w:fldChar w:fldCharType="begin"/>
      </w:r>
      <w:r>
        <w:rPr>
          <w:noProof/>
        </w:rPr>
        <w:instrText xml:space="preserve"> PAGEREF _Toc443769136 \h </w:instrText>
      </w:r>
      <w:r>
        <w:rPr>
          <w:noProof/>
        </w:rPr>
      </w:r>
      <w:r>
        <w:rPr>
          <w:noProof/>
        </w:rPr>
        <w:fldChar w:fldCharType="separate"/>
      </w:r>
      <w:r>
        <w:rPr>
          <w:noProof/>
        </w:rPr>
        <w:t>1</w:t>
      </w:r>
      <w:r>
        <w:rPr>
          <w:noProof/>
        </w:rPr>
        <w:fldChar w:fldCharType="end"/>
      </w:r>
    </w:p>
    <w:p w14:paraId="0E448F68"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2.2.</w:t>
      </w:r>
      <w:r>
        <w:rPr>
          <w:rFonts w:eastAsiaTheme="minorEastAsia" w:cstheme="minorBidi"/>
          <w:b w:val="0"/>
          <w:smallCaps w:val="0"/>
          <w:noProof/>
          <w:sz w:val="24"/>
          <w:szCs w:val="24"/>
          <w:lang w:val="tr-TR" w:eastAsia="ja-JP"/>
        </w:rPr>
        <w:tab/>
      </w:r>
      <w:r>
        <w:rPr>
          <w:noProof/>
        </w:rPr>
        <w:t>Stage</w:t>
      </w:r>
      <w:r>
        <w:rPr>
          <w:noProof/>
        </w:rPr>
        <w:tab/>
      </w:r>
      <w:r>
        <w:rPr>
          <w:noProof/>
        </w:rPr>
        <w:fldChar w:fldCharType="begin"/>
      </w:r>
      <w:r>
        <w:rPr>
          <w:noProof/>
        </w:rPr>
        <w:instrText xml:space="preserve"> PAGEREF _Toc443769137 \h </w:instrText>
      </w:r>
      <w:r>
        <w:rPr>
          <w:noProof/>
        </w:rPr>
      </w:r>
      <w:r>
        <w:rPr>
          <w:noProof/>
        </w:rPr>
        <w:fldChar w:fldCharType="separate"/>
      </w:r>
      <w:r>
        <w:rPr>
          <w:noProof/>
        </w:rPr>
        <w:t>1</w:t>
      </w:r>
      <w:r>
        <w:rPr>
          <w:noProof/>
        </w:rPr>
        <w:fldChar w:fldCharType="end"/>
      </w:r>
    </w:p>
    <w:p w14:paraId="773E5116"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2.3.</w:t>
      </w:r>
      <w:r>
        <w:rPr>
          <w:rFonts w:eastAsiaTheme="minorEastAsia" w:cstheme="minorBidi"/>
          <w:b w:val="0"/>
          <w:smallCaps w:val="0"/>
          <w:noProof/>
          <w:sz w:val="24"/>
          <w:szCs w:val="24"/>
          <w:lang w:val="tr-TR" w:eastAsia="ja-JP"/>
        </w:rPr>
        <w:tab/>
      </w:r>
      <w:r>
        <w:rPr>
          <w:noProof/>
        </w:rPr>
        <w:t>Player</w:t>
      </w:r>
      <w:r>
        <w:rPr>
          <w:noProof/>
        </w:rPr>
        <w:tab/>
      </w:r>
      <w:r>
        <w:rPr>
          <w:noProof/>
        </w:rPr>
        <w:fldChar w:fldCharType="begin"/>
      </w:r>
      <w:r>
        <w:rPr>
          <w:noProof/>
        </w:rPr>
        <w:instrText xml:space="preserve"> PAGEREF _Toc443769138 \h </w:instrText>
      </w:r>
      <w:r>
        <w:rPr>
          <w:noProof/>
        </w:rPr>
      </w:r>
      <w:r>
        <w:rPr>
          <w:noProof/>
        </w:rPr>
        <w:fldChar w:fldCharType="separate"/>
      </w:r>
      <w:r>
        <w:rPr>
          <w:noProof/>
        </w:rPr>
        <w:t>1</w:t>
      </w:r>
      <w:r>
        <w:rPr>
          <w:noProof/>
        </w:rPr>
        <w:fldChar w:fldCharType="end"/>
      </w:r>
    </w:p>
    <w:p w14:paraId="2CB99DB3"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2.3.1.</w:t>
      </w:r>
      <w:r>
        <w:rPr>
          <w:rFonts w:eastAsiaTheme="minorEastAsia" w:cstheme="minorBidi"/>
          <w:smallCaps w:val="0"/>
          <w:noProof/>
          <w:sz w:val="24"/>
          <w:szCs w:val="24"/>
          <w:lang w:val="tr-TR" w:eastAsia="ja-JP"/>
        </w:rPr>
        <w:tab/>
      </w:r>
      <w:r>
        <w:rPr>
          <w:noProof/>
        </w:rPr>
        <w:t>Multiplayer</w:t>
      </w:r>
      <w:r>
        <w:rPr>
          <w:noProof/>
        </w:rPr>
        <w:tab/>
      </w:r>
      <w:r>
        <w:rPr>
          <w:noProof/>
        </w:rPr>
        <w:fldChar w:fldCharType="begin"/>
      </w:r>
      <w:r>
        <w:rPr>
          <w:noProof/>
        </w:rPr>
        <w:instrText xml:space="preserve"> PAGEREF _Toc443769139 \h </w:instrText>
      </w:r>
      <w:r>
        <w:rPr>
          <w:noProof/>
        </w:rPr>
      </w:r>
      <w:r>
        <w:rPr>
          <w:noProof/>
        </w:rPr>
        <w:fldChar w:fldCharType="separate"/>
      </w:r>
      <w:r>
        <w:rPr>
          <w:noProof/>
        </w:rPr>
        <w:t>1</w:t>
      </w:r>
      <w:r>
        <w:rPr>
          <w:noProof/>
        </w:rPr>
        <w:fldChar w:fldCharType="end"/>
      </w:r>
    </w:p>
    <w:p w14:paraId="67E3944C"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2.4.</w:t>
      </w:r>
      <w:r>
        <w:rPr>
          <w:rFonts w:eastAsiaTheme="minorEastAsia" w:cstheme="minorBidi"/>
          <w:b w:val="0"/>
          <w:smallCaps w:val="0"/>
          <w:noProof/>
          <w:sz w:val="24"/>
          <w:szCs w:val="24"/>
          <w:lang w:val="tr-TR" w:eastAsia="ja-JP"/>
        </w:rPr>
        <w:tab/>
      </w:r>
      <w:r>
        <w:rPr>
          <w:noProof/>
        </w:rPr>
        <w:t>Enemies</w:t>
      </w:r>
      <w:r>
        <w:rPr>
          <w:noProof/>
        </w:rPr>
        <w:tab/>
      </w:r>
      <w:r>
        <w:rPr>
          <w:noProof/>
        </w:rPr>
        <w:fldChar w:fldCharType="begin"/>
      </w:r>
      <w:r>
        <w:rPr>
          <w:noProof/>
        </w:rPr>
        <w:instrText xml:space="preserve"> PAGEREF _Toc443769140 \h </w:instrText>
      </w:r>
      <w:r>
        <w:rPr>
          <w:noProof/>
        </w:rPr>
      </w:r>
      <w:r>
        <w:rPr>
          <w:noProof/>
        </w:rPr>
        <w:fldChar w:fldCharType="separate"/>
      </w:r>
      <w:r>
        <w:rPr>
          <w:noProof/>
        </w:rPr>
        <w:t>1</w:t>
      </w:r>
      <w:r>
        <w:rPr>
          <w:noProof/>
        </w:rPr>
        <w:fldChar w:fldCharType="end"/>
      </w:r>
    </w:p>
    <w:p w14:paraId="20BD1143"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2.4.1.</w:t>
      </w:r>
      <w:r>
        <w:rPr>
          <w:rFonts w:eastAsiaTheme="minorEastAsia" w:cstheme="minorBidi"/>
          <w:smallCaps w:val="0"/>
          <w:noProof/>
          <w:sz w:val="24"/>
          <w:szCs w:val="24"/>
          <w:lang w:val="tr-TR" w:eastAsia="ja-JP"/>
        </w:rPr>
        <w:tab/>
      </w:r>
      <w:r>
        <w:rPr>
          <w:noProof/>
        </w:rPr>
        <w:t>Normal Enemies</w:t>
      </w:r>
      <w:r>
        <w:rPr>
          <w:noProof/>
        </w:rPr>
        <w:tab/>
      </w:r>
      <w:r>
        <w:rPr>
          <w:noProof/>
        </w:rPr>
        <w:fldChar w:fldCharType="begin"/>
      </w:r>
      <w:r>
        <w:rPr>
          <w:noProof/>
        </w:rPr>
        <w:instrText xml:space="preserve"> PAGEREF _Toc443769141 \h </w:instrText>
      </w:r>
      <w:r>
        <w:rPr>
          <w:noProof/>
        </w:rPr>
      </w:r>
      <w:r>
        <w:rPr>
          <w:noProof/>
        </w:rPr>
        <w:fldChar w:fldCharType="separate"/>
      </w:r>
      <w:r>
        <w:rPr>
          <w:noProof/>
        </w:rPr>
        <w:t>1</w:t>
      </w:r>
      <w:r>
        <w:rPr>
          <w:noProof/>
        </w:rPr>
        <w:fldChar w:fldCharType="end"/>
      </w:r>
    </w:p>
    <w:p w14:paraId="104BEF2A"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2.4.2.</w:t>
      </w:r>
      <w:r>
        <w:rPr>
          <w:rFonts w:eastAsiaTheme="minorEastAsia" w:cstheme="minorBidi"/>
          <w:smallCaps w:val="0"/>
          <w:noProof/>
          <w:sz w:val="24"/>
          <w:szCs w:val="24"/>
          <w:lang w:val="tr-TR" w:eastAsia="ja-JP"/>
        </w:rPr>
        <w:tab/>
      </w:r>
      <w:r>
        <w:rPr>
          <w:noProof/>
        </w:rPr>
        <w:t>Boss Enemies</w:t>
      </w:r>
      <w:r>
        <w:rPr>
          <w:noProof/>
        </w:rPr>
        <w:tab/>
      </w:r>
      <w:r>
        <w:rPr>
          <w:noProof/>
        </w:rPr>
        <w:fldChar w:fldCharType="begin"/>
      </w:r>
      <w:r>
        <w:rPr>
          <w:noProof/>
        </w:rPr>
        <w:instrText xml:space="preserve"> PAGEREF _Toc443769142 \h </w:instrText>
      </w:r>
      <w:r>
        <w:rPr>
          <w:noProof/>
        </w:rPr>
      </w:r>
      <w:r>
        <w:rPr>
          <w:noProof/>
        </w:rPr>
        <w:fldChar w:fldCharType="separate"/>
      </w:r>
      <w:r>
        <w:rPr>
          <w:noProof/>
        </w:rPr>
        <w:t>1</w:t>
      </w:r>
      <w:r>
        <w:rPr>
          <w:noProof/>
        </w:rPr>
        <w:fldChar w:fldCharType="end"/>
      </w:r>
    </w:p>
    <w:p w14:paraId="4C22DE19"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2.5.</w:t>
      </w:r>
      <w:r>
        <w:rPr>
          <w:rFonts w:eastAsiaTheme="minorEastAsia" w:cstheme="minorBidi"/>
          <w:b w:val="0"/>
          <w:smallCaps w:val="0"/>
          <w:noProof/>
          <w:sz w:val="24"/>
          <w:szCs w:val="24"/>
          <w:lang w:val="tr-TR" w:eastAsia="ja-JP"/>
        </w:rPr>
        <w:tab/>
      </w:r>
      <w:r>
        <w:rPr>
          <w:noProof/>
        </w:rPr>
        <w:t>Power Ups</w:t>
      </w:r>
      <w:r>
        <w:rPr>
          <w:noProof/>
        </w:rPr>
        <w:tab/>
      </w:r>
      <w:r>
        <w:rPr>
          <w:noProof/>
        </w:rPr>
        <w:fldChar w:fldCharType="begin"/>
      </w:r>
      <w:r>
        <w:rPr>
          <w:noProof/>
        </w:rPr>
        <w:instrText xml:space="preserve"> PAGEREF _Toc443769143 \h </w:instrText>
      </w:r>
      <w:r>
        <w:rPr>
          <w:noProof/>
        </w:rPr>
      </w:r>
      <w:r>
        <w:rPr>
          <w:noProof/>
        </w:rPr>
        <w:fldChar w:fldCharType="separate"/>
      </w:r>
      <w:r>
        <w:rPr>
          <w:noProof/>
        </w:rPr>
        <w:t>1</w:t>
      </w:r>
      <w:r>
        <w:rPr>
          <w:noProof/>
        </w:rPr>
        <w:fldChar w:fldCharType="end"/>
      </w:r>
    </w:p>
    <w:p w14:paraId="70AF35A1"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2.5.1.</w:t>
      </w:r>
      <w:r>
        <w:rPr>
          <w:rFonts w:eastAsiaTheme="minorEastAsia" w:cstheme="minorBidi"/>
          <w:smallCaps w:val="0"/>
          <w:noProof/>
          <w:sz w:val="24"/>
          <w:szCs w:val="24"/>
          <w:lang w:val="tr-TR" w:eastAsia="ja-JP"/>
        </w:rPr>
        <w:tab/>
      </w:r>
      <w:r>
        <w:rPr>
          <w:noProof/>
        </w:rPr>
        <w:t>Damage Boost</w:t>
      </w:r>
      <w:r>
        <w:rPr>
          <w:noProof/>
        </w:rPr>
        <w:tab/>
      </w:r>
      <w:r>
        <w:rPr>
          <w:noProof/>
        </w:rPr>
        <w:fldChar w:fldCharType="begin"/>
      </w:r>
      <w:r>
        <w:rPr>
          <w:noProof/>
        </w:rPr>
        <w:instrText xml:space="preserve"> PAGEREF _Toc443769144 \h </w:instrText>
      </w:r>
      <w:r>
        <w:rPr>
          <w:noProof/>
        </w:rPr>
      </w:r>
      <w:r>
        <w:rPr>
          <w:noProof/>
        </w:rPr>
        <w:fldChar w:fldCharType="separate"/>
      </w:r>
      <w:r>
        <w:rPr>
          <w:noProof/>
        </w:rPr>
        <w:t>2</w:t>
      </w:r>
      <w:r>
        <w:rPr>
          <w:noProof/>
        </w:rPr>
        <w:fldChar w:fldCharType="end"/>
      </w:r>
    </w:p>
    <w:p w14:paraId="0CA94572"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2.5.2.</w:t>
      </w:r>
      <w:r>
        <w:rPr>
          <w:rFonts w:eastAsiaTheme="minorEastAsia" w:cstheme="minorBidi"/>
          <w:smallCaps w:val="0"/>
          <w:noProof/>
          <w:sz w:val="24"/>
          <w:szCs w:val="24"/>
          <w:lang w:val="tr-TR" w:eastAsia="ja-JP"/>
        </w:rPr>
        <w:tab/>
      </w:r>
      <w:r>
        <w:rPr>
          <w:noProof/>
        </w:rPr>
        <w:t>Time Bonus</w:t>
      </w:r>
      <w:r>
        <w:rPr>
          <w:noProof/>
        </w:rPr>
        <w:tab/>
      </w:r>
      <w:r>
        <w:rPr>
          <w:noProof/>
        </w:rPr>
        <w:fldChar w:fldCharType="begin"/>
      </w:r>
      <w:r>
        <w:rPr>
          <w:noProof/>
        </w:rPr>
        <w:instrText xml:space="preserve"> PAGEREF _Toc443769145 \h </w:instrText>
      </w:r>
      <w:r>
        <w:rPr>
          <w:noProof/>
        </w:rPr>
      </w:r>
      <w:r>
        <w:rPr>
          <w:noProof/>
        </w:rPr>
        <w:fldChar w:fldCharType="separate"/>
      </w:r>
      <w:r>
        <w:rPr>
          <w:noProof/>
        </w:rPr>
        <w:t>2</w:t>
      </w:r>
      <w:r>
        <w:rPr>
          <w:noProof/>
        </w:rPr>
        <w:fldChar w:fldCharType="end"/>
      </w:r>
    </w:p>
    <w:p w14:paraId="54D9E5E1"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2.5.3.</w:t>
      </w:r>
      <w:r>
        <w:rPr>
          <w:rFonts w:eastAsiaTheme="minorEastAsia" w:cstheme="minorBidi"/>
          <w:smallCaps w:val="0"/>
          <w:noProof/>
          <w:sz w:val="24"/>
          <w:szCs w:val="24"/>
          <w:lang w:val="tr-TR" w:eastAsia="ja-JP"/>
        </w:rPr>
        <w:tab/>
      </w:r>
      <w:r>
        <w:rPr>
          <w:noProof/>
        </w:rPr>
        <w:t>Shield</w:t>
      </w:r>
      <w:r>
        <w:rPr>
          <w:noProof/>
        </w:rPr>
        <w:tab/>
      </w:r>
      <w:r>
        <w:rPr>
          <w:noProof/>
        </w:rPr>
        <w:fldChar w:fldCharType="begin"/>
      </w:r>
      <w:r>
        <w:rPr>
          <w:noProof/>
        </w:rPr>
        <w:instrText xml:space="preserve"> PAGEREF _Toc443769146 \h </w:instrText>
      </w:r>
      <w:r>
        <w:rPr>
          <w:noProof/>
        </w:rPr>
      </w:r>
      <w:r>
        <w:rPr>
          <w:noProof/>
        </w:rPr>
        <w:fldChar w:fldCharType="separate"/>
      </w:r>
      <w:r>
        <w:rPr>
          <w:noProof/>
        </w:rPr>
        <w:t>2</w:t>
      </w:r>
      <w:r>
        <w:rPr>
          <w:noProof/>
        </w:rPr>
        <w:fldChar w:fldCharType="end"/>
      </w:r>
    </w:p>
    <w:p w14:paraId="4654BCCF" w14:textId="77777777" w:rsidR="0010529B" w:rsidRDefault="0010529B">
      <w:pPr>
        <w:pStyle w:val="TOC1"/>
        <w:tabs>
          <w:tab w:val="left" w:pos="410"/>
          <w:tab w:val="right" w:pos="8299"/>
        </w:tabs>
        <w:rPr>
          <w:rFonts w:eastAsiaTheme="minorEastAsia" w:cstheme="minorBidi"/>
          <w:b w:val="0"/>
          <w:caps w:val="0"/>
          <w:noProof/>
          <w:sz w:val="24"/>
          <w:szCs w:val="24"/>
          <w:u w:val="none"/>
          <w:lang w:val="tr-TR" w:eastAsia="ja-JP"/>
        </w:rPr>
      </w:pPr>
      <w:r>
        <w:rPr>
          <w:noProof/>
        </w:rPr>
        <w:t>3.</w:t>
      </w:r>
      <w:r>
        <w:rPr>
          <w:rFonts w:eastAsiaTheme="minorEastAsia" w:cstheme="minorBidi"/>
          <w:b w:val="0"/>
          <w:caps w:val="0"/>
          <w:noProof/>
          <w:sz w:val="24"/>
          <w:szCs w:val="24"/>
          <w:u w:val="none"/>
          <w:lang w:val="tr-TR" w:eastAsia="ja-JP"/>
        </w:rPr>
        <w:tab/>
      </w:r>
      <w:r>
        <w:rPr>
          <w:noProof/>
        </w:rPr>
        <w:t>Functional Requirements</w:t>
      </w:r>
      <w:r>
        <w:rPr>
          <w:noProof/>
        </w:rPr>
        <w:tab/>
      </w:r>
      <w:r>
        <w:rPr>
          <w:noProof/>
        </w:rPr>
        <w:fldChar w:fldCharType="begin"/>
      </w:r>
      <w:r>
        <w:rPr>
          <w:noProof/>
        </w:rPr>
        <w:instrText xml:space="preserve"> PAGEREF _Toc443769147 \h </w:instrText>
      </w:r>
      <w:r>
        <w:rPr>
          <w:noProof/>
        </w:rPr>
      </w:r>
      <w:r>
        <w:rPr>
          <w:noProof/>
        </w:rPr>
        <w:fldChar w:fldCharType="separate"/>
      </w:r>
      <w:r>
        <w:rPr>
          <w:noProof/>
        </w:rPr>
        <w:t>2</w:t>
      </w:r>
      <w:r>
        <w:rPr>
          <w:noProof/>
        </w:rPr>
        <w:fldChar w:fldCharType="end"/>
      </w:r>
    </w:p>
    <w:p w14:paraId="3BDC2365"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3.1.</w:t>
      </w:r>
      <w:r>
        <w:rPr>
          <w:rFonts w:eastAsiaTheme="minorEastAsia" w:cstheme="minorBidi"/>
          <w:b w:val="0"/>
          <w:smallCaps w:val="0"/>
          <w:noProof/>
          <w:sz w:val="24"/>
          <w:szCs w:val="24"/>
          <w:lang w:val="tr-TR" w:eastAsia="ja-JP"/>
        </w:rPr>
        <w:tab/>
      </w:r>
      <w:r>
        <w:rPr>
          <w:noProof/>
        </w:rPr>
        <w:t>Play Game</w:t>
      </w:r>
      <w:r>
        <w:rPr>
          <w:noProof/>
        </w:rPr>
        <w:tab/>
      </w:r>
      <w:r>
        <w:rPr>
          <w:noProof/>
        </w:rPr>
        <w:fldChar w:fldCharType="begin"/>
      </w:r>
      <w:r>
        <w:rPr>
          <w:noProof/>
        </w:rPr>
        <w:instrText xml:space="preserve"> PAGEREF _Toc443769148 \h </w:instrText>
      </w:r>
      <w:r>
        <w:rPr>
          <w:noProof/>
        </w:rPr>
      </w:r>
      <w:r>
        <w:rPr>
          <w:noProof/>
        </w:rPr>
        <w:fldChar w:fldCharType="separate"/>
      </w:r>
      <w:r>
        <w:rPr>
          <w:noProof/>
        </w:rPr>
        <w:t>2</w:t>
      </w:r>
      <w:r>
        <w:rPr>
          <w:noProof/>
        </w:rPr>
        <w:fldChar w:fldCharType="end"/>
      </w:r>
    </w:p>
    <w:p w14:paraId="0746BD80"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3.1.1.</w:t>
      </w:r>
      <w:r>
        <w:rPr>
          <w:rFonts w:eastAsiaTheme="minorEastAsia" w:cstheme="minorBidi"/>
          <w:smallCaps w:val="0"/>
          <w:noProof/>
          <w:sz w:val="24"/>
          <w:szCs w:val="24"/>
          <w:lang w:val="tr-TR" w:eastAsia="ja-JP"/>
        </w:rPr>
        <w:tab/>
      </w:r>
      <w:r>
        <w:rPr>
          <w:noProof/>
        </w:rPr>
        <w:t>Multiplayer Game</w:t>
      </w:r>
      <w:r>
        <w:rPr>
          <w:noProof/>
        </w:rPr>
        <w:tab/>
      </w:r>
      <w:r>
        <w:rPr>
          <w:noProof/>
        </w:rPr>
        <w:fldChar w:fldCharType="begin"/>
      </w:r>
      <w:r>
        <w:rPr>
          <w:noProof/>
        </w:rPr>
        <w:instrText xml:space="preserve"> PAGEREF _Toc443769149 \h </w:instrText>
      </w:r>
      <w:r>
        <w:rPr>
          <w:noProof/>
        </w:rPr>
      </w:r>
      <w:r>
        <w:rPr>
          <w:noProof/>
        </w:rPr>
        <w:fldChar w:fldCharType="separate"/>
      </w:r>
      <w:r>
        <w:rPr>
          <w:noProof/>
        </w:rPr>
        <w:t>2</w:t>
      </w:r>
      <w:r>
        <w:rPr>
          <w:noProof/>
        </w:rPr>
        <w:fldChar w:fldCharType="end"/>
      </w:r>
    </w:p>
    <w:p w14:paraId="3FE088E1"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3.2.</w:t>
      </w:r>
      <w:r>
        <w:rPr>
          <w:rFonts w:eastAsiaTheme="minorEastAsia" w:cstheme="minorBidi"/>
          <w:b w:val="0"/>
          <w:smallCaps w:val="0"/>
          <w:noProof/>
          <w:sz w:val="24"/>
          <w:szCs w:val="24"/>
          <w:lang w:val="tr-TR" w:eastAsia="ja-JP"/>
        </w:rPr>
        <w:tab/>
      </w:r>
      <w:r>
        <w:rPr>
          <w:noProof/>
        </w:rPr>
        <w:t>Tutorial</w:t>
      </w:r>
      <w:r>
        <w:rPr>
          <w:noProof/>
        </w:rPr>
        <w:tab/>
      </w:r>
      <w:r>
        <w:rPr>
          <w:noProof/>
        </w:rPr>
        <w:fldChar w:fldCharType="begin"/>
      </w:r>
      <w:r>
        <w:rPr>
          <w:noProof/>
        </w:rPr>
        <w:instrText xml:space="preserve"> PAGEREF _Toc443769150 \h </w:instrText>
      </w:r>
      <w:r>
        <w:rPr>
          <w:noProof/>
        </w:rPr>
      </w:r>
      <w:r>
        <w:rPr>
          <w:noProof/>
        </w:rPr>
        <w:fldChar w:fldCharType="separate"/>
      </w:r>
      <w:r>
        <w:rPr>
          <w:noProof/>
        </w:rPr>
        <w:t>2</w:t>
      </w:r>
      <w:r>
        <w:rPr>
          <w:noProof/>
        </w:rPr>
        <w:fldChar w:fldCharType="end"/>
      </w:r>
    </w:p>
    <w:p w14:paraId="23EFEE1E"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3.3.</w:t>
      </w:r>
      <w:r>
        <w:rPr>
          <w:rFonts w:eastAsiaTheme="minorEastAsia" w:cstheme="minorBidi"/>
          <w:b w:val="0"/>
          <w:smallCaps w:val="0"/>
          <w:noProof/>
          <w:sz w:val="24"/>
          <w:szCs w:val="24"/>
          <w:lang w:val="tr-TR" w:eastAsia="ja-JP"/>
        </w:rPr>
        <w:tab/>
      </w:r>
      <w:r>
        <w:rPr>
          <w:noProof/>
        </w:rPr>
        <w:t>Change Settings</w:t>
      </w:r>
      <w:r>
        <w:rPr>
          <w:noProof/>
        </w:rPr>
        <w:tab/>
      </w:r>
      <w:r>
        <w:rPr>
          <w:noProof/>
        </w:rPr>
        <w:fldChar w:fldCharType="begin"/>
      </w:r>
      <w:r>
        <w:rPr>
          <w:noProof/>
        </w:rPr>
        <w:instrText xml:space="preserve"> PAGEREF _Toc443769151 \h </w:instrText>
      </w:r>
      <w:r>
        <w:rPr>
          <w:noProof/>
        </w:rPr>
      </w:r>
      <w:r>
        <w:rPr>
          <w:noProof/>
        </w:rPr>
        <w:fldChar w:fldCharType="separate"/>
      </w:r>
      <w:r>
        <w:rPr>
          <w:noProof/>
        </w:rPr>
        <w:t>2</w:t>
      </w:r>
      <w:r>
        <w:rPr>
          <w:noProof/>
        </w:rPr>
        <w:fldChar w:fldCharType="end"/>
      </w:r>
    </w:p>
    <w:p w14:paraId="468EA839"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3.4.</w:t>
      </w:r>
      <w:r>
        <w:rPr>
          <w:rFonts w:eastAsiaTheme="minorEastAsia" w:cstheme="minorBidi"/>
          <w:b w:val="0"/>
          <w:smallCaps w:val="0"/>
          <w:noProof/>
          <w:sz w:val="24"/>
          <w:szCs w:val="24"/>
          <w:lang w:val="tr-TR" w:eastAsia="ja-JP"/>
        </w:rPr>
        <w:tab/>
      </w:r>
      <w:r>
        <w:rPr>
          <w:noProof/>
        </w:rPr>
        <w:t>High Scores</w:t>
      </w:r>
      <w:r>
        <w:rPr>
          <w:noProof/>
        </w:rPr>
        <w:tab/>
      </w:r>
      <w:r>
        <w:rPr>
          <w:noProof/>
        </w:rPr>
        <w:fldChar w:fldCharType="begin"/>
      </w:r>
      <w:r>
        <w:rPr>
          <w:noProof/>
        </w:rPr>
        <w:instrText xml:space="preserve"> PAGEREF _Toc443769152 \h </w:instrText>
      </w:r>
      <w:r>
        <w:rPr>
          <w:noProof/>
        </w:rPr>
      </w:r>
      <w:r>
        <w:rPr>
          <w:noProof/>
        </w:rPr>
        <w:fldChar w:fldCharType="separate"/>
      </w:r>
      <w:r>
        <w:rPr>
          <w:noProof/>
        </w:rPr>
        <w:t>2</w:t>
      </w:r>
      <w:r>
        <w:rPr>
          <w:noProof/>
        </w:rPr>
        <w:fldChar w:fldCharType="end"/>
      </w:r>
    </w:p>
    <w:p w14:paraId="69D87CCE"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3.5.</w:t>
      </w:r>
      <w:r>
        <w:rPr>
          <w:rFonts w:eastAsiaTheme="minorEastAsia" w:cstheme="minorBidi"/>
          <w:b w:val="0"/>
          <w:smallCaps w:val="0"/>
          <w:noProof/>
          <w:sz w:val="24"/>
          <w:szCs w:val="24"/>
          <w:lang w:val="tr-TR" w:eastAsia="ja-JP"/>
        </w:rPr>
        <w:tab/>
      </w:r>
      <w:r>
        <w:rPr>
          <w:noProof/>
        </w:rPr>
        <w:t>Pause Game</w:t>
      </w:r>
      <w:r>
        <w:rPr>
          <w:noProof/>
        </w:rPr>
        <w:tab/>
      </w:r>
      <w:r>
        <w:rPr>
          <w:noProof/>
        </w:rPr>
        <w:fldChar w:fldCharType="begin"/>
      </w:r>
      <w:r>
        <w:rPr>
          <w:noProof/>
        </w:rPr>
        <w:instrText xml:space="preserve"> PAGEREF _Toc443769153 \h </w:instrText>
      </w:r>
      <w:r>
        <w:rPr>
          <w:noProof/>
        </w:rPr>
      </w:r>
      <w:r>
        <w:rPr>
          <w:noProof/>
        </w:rPr>
        <w:fldChar w:fldCharType="separate"/>
      </w:r>
      <w:r>
        <w:rPr>
          <w:noProof/>
        </w:rPr>
        <w:t>2</w:t>
      </w:r>
      <w:r>
        <w:rPr>
          <w:noProof/>
        </w:rPr>
        <w:fldChar w:fldCharType="end"/>
      </w:r>
    </w:p>
    <w:p w14:paraId="3138CC78" w14:textId="77777777" w:rsidR="0010529B" w:rsidRDefault="0010529B">
      <w:pPr>
        <w:pStyle w:val="TOC1"/>
        <w:tabs>
          <w:tab w:val="left" w:pos="410"/>
          <w:tab w:val="right" w:pos="8299"/>
        </w:tabs>
        <w:rPr>
          <w:rFonts w:eastAsiaTheme="minorEastAsia" w:cstheme="minorBidi"/>
          <w:b w:val="0"/>
          <w:caps w:val="0"/>
          <w:noProof/>
          <w:sz w:val="24"/>
          <w:szCs w:val="24"/>
          <w:u w:val="none"/>
          <w:lang w:val="tr-TR" w:eastAsia="ja-JP"/>
        </w:rPr>
      </w:pPr>
      <w:r>
        <w:rPr>
          <w:noProof/>
        </w:rPr>
        <w:t>4.</w:t>
      </w:r>
      <w:r>
        <w:rPr>
          <w:rFonts w:eastAsiaTheme="minorEastAsia" w:cstheme="minorBidi"/>
          <w:b w:val="0"/>
          <w:caps w:val="0"/>
          <w:noProof/>
          <w:sz w:val="24"/>
          <w:szCs w:val="24"/>
          <w:u w:val="none"/>
          <w:lang w:val="tr-TR" w:eastAsia="ja-JP"/>
        </w:rPr>
        <w:tab/>
      </w:r>
      <w:r>
        <w:rPr>
          <w:noProof/>
        </w:rPr>
        <w:t>Nonfunctional Requirements</w:t>
      </w:r>
      <w:r>
        <w:rPr>
          <w:noProof/>
        </w:rPr>
        <w:tab/>
      </w:r>
      <w:r>
        <w:rPr>
          <w:noProof/>
        </w:rPr>
        <w:fldChar w:fldCharType="begin"/>
      </w:r>
      <w:r>
        <w:rPr>
          <w:noProof/>
        </w:rPr>
        <w:instrText xml:space="preserve"> PAGEREF _Toc443769154 \h </w:instrText>
      </w:r>
      <w:r>
        <w:rPr>
          <w:noProof/>
        </w:rPr>
      </w:r>
      <w:r>
        <w:rPr>
          <w:noProof/>
        </w:rPr>
        <w:fldChar w:fldCharType="separate"/>
      </w:r>
      <w:r>
        <w:rPr>
          <w:noProof/>
        </w:rPr>
        <w:t>2</w:t>
      </w:r>
      <w:r>
        <w:rPr>
          <w:noProof/>
        </w:rPr>
        <w:fldChar w:fldCharType="end"/>
      </w:r>
    </w:p>
    <w:p w14:paraId="6B08E511"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4.1.</w:t>
      </w:r>
      <w:r>
        <w:rPr>
          <w:rFonts w:eastAsiaTheme="minorEastAsia" w:cstheme="minorBidi"/>
          <w:b w:val="0"/>
          <w:smallCaps w:val="0"/>
          <w:noProof/>
          <w:sz w:val="24"/>
          <w:szCs w:val="24"/>
          <w:lang w:val="tr-TR" w:eastAsia="ja-JP"/>
        </w:rPr>
        <w:tab/>
      </w:r>
      <w:r>
        <w:rPr>
          <w:noProof/>
        </w:rPr>
        <w:t>Game Visuals</w:t>
      </w:r>
      <w:r>
        <w:rPr>
          <w:noProof/>
        </w:rPr>
        <w:tab/>
      </w:r>
      <w:r>
        <w:rPr>
          <w:noProof/>
        </w:rPr>
        <w:fldChar w:fldCharType="begin"/>
      </w:r>
      <w:r>
        <w:rPr>
          <w:noProof/>
        </w:rPr>
        <w:instrText xml:space="preserve"> PAGEREF _Toc443769155 \h </w:instrText>
      </w:r>
      <w:r>
        <w:rPr>
          <w:noProof/>
        </w:rPr>
      </w:r>
      <w:r>
        <w:rPr>
          <w:noProof/>
        </w:rPr>
        <w:fldChar w:fldCharType="separate"/>
      </w:r>
      <w:r>
        <w:rPr>
          <w:noProof/>
        </w:rPr>
        <w:t>2</w:t>
      </w:r>
      <w:r>
        <w:rPr>
          <w:noProof/>
        </w:rPr>
        <w:fldChar w:fldCharType="end"/>
      </w:r>
    </w:p>
    <w:p w14:paraId="4F48B656"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4.2.</w:t>
      </w:r>
      <w:r>
        <w:rPr>
          <w:rFonts w:eastAsiaTheme="minorEastAsia" w:cstheme="minorBidi"/>
          <w:b w:val="0"/>
          <w:smallCaps w:val="0"/>
          <w:noProof/>
          <w:sz w:val="24"/>
          <w:szCs w:val="24"/>
          <w:lang w:val="tr-TR" w:eastAsia="ja-JP"/>
        </w:rPr>
        <w:tab/>
      </w:r>
      <w:r>
        <w:rPr>
          <w:noProof/>
        </w:rPr>
        <w:t>Game Performance</w:t>
      </w:r>
      <w:r>
        <w:rPr>
          <w:noProof/>
        </w:rPr>
        <w:tab/>
      </w:r>
      <w:r>
        <w:rPr>
          <w:noProof/>
        </w:rPr>
        <w:fldChar w:fldCharType="begin"/>
      </w:r>
      <w:r>
        <w:rPr>
          <w:noProof/>
        </w:rPr>
        <w:instrText xml:space="preserve"> PAGEREF _Toc443769156 \h </w:instrText>
      </w:r>
      <w:r>
        <w:rPr>
          <w:noProof/>
        </w:rPr>
      </w:r>
      <w:r>
        <w:rPr>
          <w:noProof/>
        </w:rPr>
        <w:fldChar w:fldCharType="separate"/>
      </w:r>
      <w:r>
        <w:rPr>
          <w:noProof/>
        </w:rPr>
        <w:t>2</w:t>
      </w:r>
      <w:r>
        <w:rPr>
          <w:noProof/>
        </w:rPr>
        <w:fldChar w:fldCharType="end"/>
      </w:r>
    </w:p>
    <w:p w14:paraId="3387D025"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4.2.1.</w:t>
      </w:r>
      <w:r>
        <w:rPr>
          <w:rFonts w:eastAsiaTheme="minorEastAsia" w:cstheme="minorBidi"/>
          <w:smallCaps w:val="0"/>
          <w:noProof/>
          <w:sz w:val="24"/>
          <w:szCs w:val="24"/>
          <w:lang w:val="tr-TR" w:eastAsia="ja-JP"/>
        </w:rPr>
        <w:tab/>
      </w:r>
      <w:r>
        <w:rPr>
          <w:noProof/>
        </w:rPr>
        <w:t>Graphical Performance</w:t>
      </w:r>
      <w:r>
        <w:rPr>
          <w:noProof/>
        </w:rPr>
        <w:tab/>
      </w:r>
      <w:r>
        <w:rPr>
          <w:noProof/>
        </w:rPr>
        <w:fldChar w:fldCharType="begin"/>
      </w:r>
      <w:r>
        <w:rPr>
          <w:noProof/>
        </w:rPr>
        <w:instrText xml:space="preserve"> PAGEREF _Toc443769157 \h </w:instrText>
      </w:r>
      <w:r>
        <w:rPr>
          <w:noProof/>
        </w:rPr>
      </w:r>
      <w:r>
        <w:rPr>
          <w:noProof/>
        </w:rPr>
        <w:fldChar w:fldCharType="separate"/>
      </w:r>
      <w:r>
        <w:rPr>
          <w:noProof/>
        </w:rPr>
        <w:t>2</w:t>
      </w:r>
      <w:r>
        <w:rPr>
          <w:noProof/>
        </w:rPr>
        <w:fldChar w:fldCharType="end"/>
      </w:r>
    </w:p>
    <w:p w14:paraId="7C48D92E"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4.2.2.</w:t>
      </w:r>
      <w:r>
        <w:rPr>
          <w:rFonts w:eastAsiaTheme="minorEastAsia" w:cstheme="minorBidi"/>
          <w:smallCaps w:val="0"/>
          <w:noProof/>
          <w:sz w:val="24"/>
          <w:szCs w:val="24"/>
          <w:lang w:val="tr-TR" w:eastAsia="ja-JP"/>
        </w:rPr>
        <w:tab/>
      </w:r>
      <w:r>
        <w:rPr>
          <w:noProof/>
        </w:rPr>
        <w:t>Multiple Input Performance</w:t>
      </w:r>
      <w:r>
        <w:rPr>
          <w:noProof/>
        </w:rPr>
        <w:tab/>
      </w:r>
      <w:r>
        <w:rPr>
          <w:noProof/>
        </w:rPr>
        <w:fldChar w:fldCharType="begin"/>
      </w:r>
      <w:r>
        <w:rPr>
          <w:noProof/>
        </w:rPr>
        <w:instrText xml:space="preserve"> PAGEREF _Toc443769158 \h </w:instrText>
      </w:r>
      <w:r>
        <w:rPr>
          <w:noProof/>
        </w:rPr>
      </w:r>
      <w:r>
        <w:rPr>
          <w:noProof/>
        </w:rPr>
        <w:fldChar w:fldCharType="separate"/>
      </w:r>
      <w:r>
        <w:rPr>
          <w:noProof/>
        </w:rPr>
        <w:t>2</w:t>
      </w:r>
      <w:r>
        <w:rPr>
          <w:noProof/>
        </w:rPr>
        <w:fldChar w:fldCharType="end"/>
      </w:r>
    </w:p>
    <w:p w14:paraId="11C0AD54"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4.2.3.</w:t>
      </w:r>
      <w:r>
        <w:rPr>
          <w:rFonts w:eastAsiaTheme="minorEastAsia" w:cstheme="minorBidi"/>
          <w:smallCaps w:val="0"/>
          <w:noProof/>
          <w:sz w:val="24"/>
          <w:szCs w:val="24"/>
          <w:lang w:val="tr-TR" w:eastAsia="ja-JP"/>
        </w:rPr>
        <w:tab/>
      </w:r>
      <w:r>
        <w:rPr>
          <w:noProof/>
        </w:rPr>
        <w:t>Hit Box Detection Performance</w:t>
      </w:r>
      <w:r>
        <w:rPr>
          <w:noProof/>
        </w:rPr>
        <w:tab/>
      </w:r>
      <w:r>
        <w:rPr>
          <w:noProof/>
        </w:rPr>
        <w:fldChar w:fldCharType="begin"/>
      </w:r>
      <w:r>
        <w:rPr>
          <w:noProof/>
        </w:rPr>
        <w:instrText xml:space="preserve"> PAGEREF _Toc443769159 \h </w:instrText>
      </w:r>
      <w:r>
        <w:rPr>
          <w:noProof/>
        </w:rPr>
      </w:r>
      <w:r>
        <w:rPr>
          <w:noProof/>
        </w:rPr>
        <w:fldChar w:fldCharType="separate"/>
      </w:r>
      <w:r>
        <w:rPr>
          <w:noProof/>
        </w:rPr>
        <w:t>3</w:t>
      </w:r>
      <w:r>
        <w:rPr>
          <w:noProof/>
        </w:rPr>
        <w:fldChar w:fldCharType="end"/>
      </w:r>
    </w:p>
    <w:p w14:paraId="27C62D7C"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4.3.</w:t>
      </w:r>
      <w:r>
        <w:rPr>
          <w:rFonts w:eastAsiaTheme="minorEastAsia" w:cstheme="minorBidi"/>
          <w:b w:val="0"/>
          <w:smallCaps w:val="0"/>
          <w:noProof/>
          <w:sz w:val="24"/>
          <w:szCs w:val="24"/>
          <w:lang w:val="tr-TR" w:eastAsia="ja-JP"/>
        </w:rPr>
        <w:tab/>
      </w:r>
      <w:r>
        <w:rPr>
          <w:noProof/>
        </w:rPr>
        <w:t>User-Friendly Interface</w:t>
      </w:r>
      <w:r>
        <w:rPr>
          <w:noProof/>
        </w:rPr>
        <w:tab/>
      </w:r>
      <w:r>
        <w:rPr>
          <w:noProof/>
        </w:rPr>
        <w:fldChar w:fldCharType="begin"/>
      </w:r>
      <w:r>
        <w:rPr>
          <w:noProof/>
        </w:rPr>
        <w:instrText xml:space="preserve"> PAGEREF _Toc443769160 \h </w:instrText>
      </w:r>
      <w:r>
        <w:rPr>
          <w:noProof/>
        </w:rPr>
      </w:r>
      <w:r>
        <w:rPr>
          <w:noProof/>
        </w:rPr>
        <w:fldChar w:fldCharType="separate"/>
      </w:r>
      <w:r>
        <w:rPr>
          <w:noProof/>
        </w:rPr>
        <w:t>3</w:t>
      </w:r>
      <w:r>
        <w:rPr>
          <w:noProof/>
        </w:rPr>
        <w:fldChar w:fldCharType="end"/>
      </w:r>
    </w:p>
    <w:p w14:paraId="78CBA9D6"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4.4.</w:t>
      </w:r>
      <w:r>
        <w:rPr>
          <w:rFonts w:eastAsiaTheme="minorEastAsia" w:cstheme="minorBidi"/>
          <w:b w:val="0"/>
          <w:smallCaps w:val="0"/>
          <w:noProof/>
          <w:sz w:val="24"/>
          <w:szCs w:val="24"/>
          <w:lang w:val="tr-TR" w:eastAsia="ja-JP"/>
        </w:rPr>
        <w:tab/>
      </w:r>
      <w:r>
        <w:rPr>
          <w:noProof/>
        </w:rPr>
        <w:t>Extendibility</w:t>
      </w:r>
      <w:r>
        <w:rPr>
          <w:noProof/>
        </w:rPr>
        <w:tab/>
      </w:r>
      <w:r>
        <w:rPr>
          <w:noProof/>
        </w:rPr>
        <w:fldChar w:fldCharType="begin"/>
      </w:r>
      <w:r>
        <w:rPr>
          <w:noProof/>
        </w:rPr>
        <w:instrText xml:space="preserve"> PAGEREF _Toc443769161 \h </w:instrText>
      </w:r>
      <w:r>
        <w:rPr>
          <w:noProof/>
        </w:rPr>
      </w:r>
      <w:r>
        <w:rPr>
          <w:noProof/>
        </w:rPr>
        <w:fldChar w:fldCharType="separate"/>
      </w:r>
      <w:r>
        <w:rPr>
          <w:noProof/>
        </w:rPr>
        <w:t>3</w:t>
      </w:r>
      <w:r>
        <w:rPr>
          <w:noProof/>
        </w:rPr>
        <w:fldChar w:fldCharType="end"/>
      </w:r>
    </w:p>
    <w:p w14:paraId="383F74FF" w14:textId="77777777" w:rsidR="0010529B" w:rsidRDefault="0010529B">
      <w:pPr>
        <w:pStyle w:val="TOC1"/>
        <w:tabs>
          <w:tab w:val="left" w:pos="410"/>
          <w:tab w:val="right" w:pos="8299"/>
        </w:tabs>
        <w:rPr>
          <w:rFonts w:eastAsiaTheme="minorEastAsia" w:cstheme="minorBidi"/>
          <w:b w:val="0"/>
          <w:caps w:val="0"/>
          <w:noProof/>
          <w:sz w:val="24"/>
          <w:szCs w:val="24"/>
          <w:u w:val="none"/>
          <w:lang w:val="tr-TR" w:eastAsia="ja-JP"/>
        </w:rPr>
      </w:pPr>
      <w:r>
        <w:rPr>
          <w:noProof/>
        </w:rPr>
        <w:t>5.</w:t>
      </w:r>
      <w:r>
        <w:rPr>
          <w:rFonts w:eastAsiaTheme="minorEastAsia" w:cstheme="minorBidi"/>
          <w:b w:val="0"/>
          <w:caps w:val="0"/>
          <w:noProof/>
          <w:sz w:val="24"/>
          <w:szCs w:val="24"/>
          <w:u w:val="none"/>
          <w:lang w:val="tr-TR" w:eastAsia="ja-JP"/>
        </w:rPr>
        <w:tab/>
      </w:r>
      <w:r>
        <w:rPr>
          <w:noProof/>
        </w:rPr>
        <w:t>System Model</w:t>
      </w:r>
      <w:r>
        <w:rPr>
          <w:noProof/>
        </w:rPr>
        <w:tab/>
      </w:r>
      <w:r>
        <w:rPr>
          <w:noProof/>
        </w:rPr>
        <w:fldChar w:fldCharType="begin"/>
      </w:r>
      <w:r>
        <w:rPr>
          <w:noProof/>
        </w:rPr>
        <w:instrText xml:space="preserve"> PAGEREF _Toc443769162 \h </w:instrText>
      </w:r>
      <w:r>
        <w:rPr>
          <w:noProof/>
        </w:rPr>
      </w:r>
      <w:r>
        <w:rPr>
          <w:noProof/>
        </w:rPr>
        <w:fldChar w:fldCharType="separate"/>
      </w:r>
      <w:r>
        <w:rPr>
          <w:noProof/>
        </w:rPr>
        <w:t>3</w:t>
      </w:r>
      <w:r>
        <w:rPr>
          <w:noProof/>
        </w:rPr>
        <w:fldChar w:fldCharType="end"/>
      </w:r>
    </w:p>
    <w:p w14:paraId="75783705" w14:textId="77777777" w:rsidR="0010529B" w:rsidRDefault="0010529B">
      <w:pPr>
        <w:pStyle w:val="TOC2"/>
        <w:tabs>
          <w:tab w:val="left" w:pos="581"/>
          <w:tab w:val="right" w:pos="8299"/>
        </w:tabs>
        <w:rPr>
          <w:rFonts w:eastAsiaTheme="minorEastAsia" w:cstheme="minorBidi"/>
          <w:b w:val="0"/>
          <w:smallCaps w:val="0"/>
          <w:noProof/>
          <w:sz w:val="24"/>
          <w:szCs w:val="24"/>
          <w:lang w:val="tr-TR" w:eastAsia="ja-JP"/>
        </w:rPr>
      </w:pPr>
      <w:r>
        <w:rPr>
          <w:noProof/>
        </w:rPr>
        <w:t>5.1.</w:t>
      </w:r>
      <w:r>
        <w:rPr>
          <w:rFonts w:eastAsiaTheme="minorEastAsia" w:cstheme="minorBidi"/>
          <w:b w:val="0"/>
          <w:smallCaps w:val="0"/>
          <w:noProof/>
          <w:sz w:val="24"/>
          <w:szCs w:val="24"/>
          <w:lang w:val="tr-TR" w:eastAsia="ja-JP"/>
        </w:rPr>
        <w:tab/>
      </w:r>
      <w:r>
        <w:rPr>
          <w:noProof/>
        </w:rPr>
        <w:t>Use Case Model</w:t>
      </w:r>
      <w:r>
        <w:rPr>
          <w:noProof/>
        </w:rPr>
        <w:tab/>
      </w:r>
      <w:r>
        <w:rPr>
          <w:noProof/>
        </w:rPr>
        <w:fldChar w:fldCharType="begin"/>
      </w:r>
      <w:r>
        <w:rPr>
          <w:noProof/>
        </w:rPr>
        <w:instrText xml:space="preserve"> PAGEREF _Toc443769163 \h </w:instrText>
      </w:r>
      <w:r>
        <w:rPr>
          <w:noProof/>
        </w:rPr>
      </w:r>
      <w:r>
        <w:rPr>
          <w:noProof/>
        </w:rPr>
        <w:fldChar w:fldCharType="separate"/>
      </w:r>
      <w:r>
        <w:rPr>
          <w:noProof/>
        </w:rPr>
        <w:t>3</w:t>
      </w:r>
      <w:r>
        <w:rPr>
          <w:noProof/>
        </w:rPr>
        <w:fldChar w:fldCharType="end"/>
      </w:r>
    </w:p>
    <w:p w14:paraId="1FE3B999"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5.1.1.</w:t>
      </w:r>
      <w:r>
        <w:rPr>
          <w:rFonts w:eastAsiaTheme="minorEastAsia" w:cstheme="minorBidi"/>
          <w:smallCaps w:val="0"/>
          <w:noProof/>
          <w:sz w:val="24"/>
          <w:szCs w:val="24"/>
          <w:lang w:val="tr-TR" w:eastAsia="ja-JP"/>
        </w:rPr>
        <w:tab/>
      </w:r>
      <w:r>
        <w:rPr>
          <w:noProof/>
        </w:rPr>
        <w:t>Play Game</w:t>
      </w:r>
      <w:r>
        <w:rPr>
          <w:noProof/>
        </w:rPr>
        <w:tab/>
      </w:r>
      <w:r>
        <w:rPr>
          <w:noProof/>
        </w:rPr>
        <w:fldChar w:fldCharType="begin"/>
      </w:r>
      <w:r>
        <w:rPr>
          <w:noProof/>
        </w:rPr>
        <w:instrText xml:space="preserve"> PAGEREF _Toc443769164 \h </w:instrText>
      </w:r>
      <w:r>
        <w:rPr>
          <w:noProof/>
        </w:rPr>
      </w:r>
      <w:r>
        <w:rPr>
          <w:noProof/>
        </w:rPr>
        <w:fldChar w:fldCharType="separate"/>
      </w:r>
      <w:r>
        <w:rPr>
          <w:noProof/>
        </w:rPr>
        <w:t>4</w:t>
      </w:r>
      <w:r>
        <w:rPr>
          <w:noProof/>
        </w:rPr>
        <w:fldChar w:fldCharType="end"/>
      </w:r>
    </w:p>
    <w:p w14:paraId="7E53E2F1"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5.1.2.</w:t>
      </w:r>
      <w:r>
        <w:rPr>
          <w:rFonts w:eastAsiaTheme="minorEastAsia" w:cstheme="minorBidi"/>
          <w:smallCaps w:val="0"/>
          <w:noProof/>
          <w:sz w:val="24"/>
          <w:szCs w:val="24"/>
          <w:lang w:val="tr-TR" w:eastAsia="ja-JP"/>
        </w:rPr>
        <w:tab/>
      </w:r>
      <w:r>
        <w:rPr>
          <w:noProof/>
        </w:rPr>
        <w:t>Tutorial</w:t>
      </w:r>
      <w:r>
        <w:rPr>
          <w:noProof/>
        </w:rPr>
        <w:tab/>
      </w:r>
      <w:r>
        <w:rPr>
          <w:noProof/>
        </w:rPr>
        <w:fldChar w:fldCharType="begin"/>
      </w:r>
      <w:r>
        <w:rPr>
          <w:noProof/>
        </w:rPr>
        <w:instrText xml:space="preserve"> PAGEREF _Toc443769165 \h </w:instrText>
      </w:r>
      <w:r>
        <w:rPr>
          <w:noProof/>
        </w:rPr>
      </w:r>
      <w:r>
        <w:rPr>
          <w:noProof/>
        </w:rPr>
        <w:fldChar w:fldCharType="separate"/>
      </w:r>
      <w:r>
        <w:rPr>
          <w:noProof/>
        </w:rPr>
        <w:t>4</w:t>
      </w:r>
      <w:r>
        <w:rPr>
          <w:noProof/>
        </w:rPr>
        <w:fldChar w:fldCharType="end"/>
      </w:r>
    </w:p>
    <w:p w14:paraId="733638E0"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5.1.3.</w:t>
      </w:r>
      <w:r>
        <w:rPr>
          <w:rFonts w:eastAsiaTheme="minorEastAsia" w:cstheme="minorBidi"/>
          <w:smallCaps w:val="0"/>
          <w:noProof/>
          <w:sz w:val="24"/>
          <w:szCs w:val="24"/>
          <w:lang w:val="tr-TR" w:eastAsia="ja-JP"/>
        </w:rPr>
        <w:tab/>
      </w:r>
      <w:r>
        <w:rPr>
          <w:noProof/>
        </w:rPr>
        <w:t>Change Settings</w:t>
      </w:r>
      <w:r>
        <w:rPr>
          <w:noProof/>
        </w:rPr>
        <w:tab/>
      </w:r>
      <w:r>
        <w:rPr>
          <w:noProof/>
        </w:rPr>
        <w:fldChar w:fldCharType="begin"/>
      </w:r>
      <w:r>
        <w:rPr>
          <w:noProof/>
        </w:rPr>
        <w:instrText xml:space="preserve"> PAGEREF _Toc443769166 \h </w:instrText>
      </w:r>
      <w:r>
        <w:rPr>
          <w:noProof/>
        </w:rPr>
      </w:r>
      <w:r>
        <w:rPr>
          <w:noProof/>
        </w:rPr>
        <w:fldChar w:fldCharType="separate"/>
      </w:r>
      <w:r>
        <w:rPr>
          <w:noProof/>
        </w:rPr>
        <w:t>5</w:t>
      </w:r>
      <w:r>
        <w:rPr>
          <w:noProof/>
        </w:rPr>
        <w:fldChar w:fldCharType="end"/>
      </w:r>
    </w:p>
    <w:p w14:paraId="0230D700" w14:textId="77777777" w:rsidR="0010529B" w:rsidRDefault="0010529B">
      <w:pPr>
        <w:pStyle w:val="TOC3"/>
        <w:tabs>
          <w:tab w:val="left" w:pos="741"/>
          <w:tab w:val="right" w:pos="8299"/>
        </w:tabs>
        <w:rPr>
          <w:rFonts w:eastAsiaTheme="minorEastAsia" w:cstheme="minorBidi"/>
          <w:smallCaps w:val="0"/>
          <w:noProof/>
          <w:sz w:val="24"/>
          <w:szCs w:val="24"/>
          <w:lang w:val="tr-TR" w:eastAsia="ja-JP"/>
        </w:rPr>
      </w:pPr>
      <w:r>
        <w:rPr>
          <w:noProof/>
        </w:rPr>
        <w:t>5.1.4.</w:t>
      </w:r>
      <w:r>
        <w:rPr>
          <w:rFonts w:eastAsiaTheme="minorEastAsia" w:cstheme="minorBidi"/>
          <w:smallCaps w:val="0"/>
          <w:noProof/>
          <w:sz w:val="24"/>
          <w:szCs w:val="24"/>
          <w:lang w:val="tr-TR" w:eastAsia="ja-JP"/>
        </w:rPr>
        <w:tab/>
      </w:r>
      <w:r>
        <w:rPr>
          <w:noProof/>
        </w:rPr>
        <w:t>High Score</w:t>
      </w:r>
      <w:r>
        <w:rPr>
          <w:noProof/>
        </w:rPr>
        <w:tab/>
      </w:r>
      <w:r>
        <w:rPr>
          <w:noProof/>
        </w:rPr>
        <w:fldChar w:fldCharType="begin"/>
      </w:r>
      <w:r>
        <w:rPr>
          <w:noProof/>
        </w:rPr>
        <w:instrText xml:space="preserve"> PAGEREF _Toc443769167 \h </w:instrText>
      </w:r>
      <w:r>
        <w:rPr>
          <w:noProof/>
        </w:rPr>
      </w:r>
      <w:r>
        <w:rPr>
          <w:noProof/>
        </w:rPr>
        <w:fldChar w:fldCharType="separate"/>
      </w:r>
      <w:r>
        <w:rPr>
          <w:noProof/>
        </w:rPr>
        <w:t>7</w:t>
      </w:r>
      <w:r>
        <w:rPr>
          <w:noProof/>
        </w:rPr>
        <w:fldChar w:fldCharType="end"/>
      </w:r>
    </w:p>
    <w:p w14:paraId="26B4C496" w14:textId="77777777" w:rsidR="0010529B" w:rsidRDefault="0010529B">
      <w:pPr>
        <w:pStyle w:val="TOC1"/>
        <w:tabs>
          <w:tab w:val="left" w:pos="410"/>
          <w:tab w:val="right" w:pos="8299"/>
        </w:tabs>
        <w:rPr>
          <w:rFonts w:eastAsiaTheme="minorEastAsia" w:cstheme="minorBidi"/>
          <w:b w:val="0"/>
          <w:caps w:val="0"/>
          <w:noProof/>
          <w:sz w:val="24"/>
          <w:szCs w:val="24"/>
          <w:u w:val="none"/>
          <w:lang w:val="tr-TR" w:eastAsia="ja-JP"/>
        </w:rPr>
      </w:pPr>
      <w:r>
        <w:rPr>
          <w:noProof/>
        </w:rPr>
        <w:t>6.</w:t>
      </w:r>
      <w:r>
        <w:rPr>
          <w:rFonts w:eastAsiaTheme="minorEastAsia" w:cstheme="minorBidi"/>
          <w:b w:val="0"/>
          <w:caps w:val="0"/>
          <w:noProof/>
          <w:sz w:val="24"/>
          <w:szCs w:val="24"/>
          <w:u w:val="none"/>
          <w:lang w:val="tr-TR" w:eastAsia="ja-JP"/>
        </w:rPr>
        <w:tab/>
      </w:r>
      <w:r>
        <w:rPr>
          <w:noProof/>
        </w:rPr>
        <w:t>Conclusion</w:t>
      </w:r>
      <w:r>
        <w:rPr>
          <w:noProof/>
        </w:rPr>
        <w:tab/>
      </w:r>
      <w:r>
        <w:rPr>
          <w:noProof/>
        </w:rPr>
        <w:fldChar w:fldCharType="begin"/>
      </w:r>
      <w:r>
        <w:rPr>
          <w:noProof/>
        </w:rPr>
        <w:instrText xml:space="preserve"> PAGEREF _Toc443769168 \h </w:instrText>
      </w:r>
      <w:r>
        <w:rPr>
          <w:noProof/>
        </w:rPr>
      </w:r>
      <w:r>
        <w:rPr>
          <w:noProof/>
        </w:rPr>
        <w:fldChar w:fldCharType="separate"/>
      </w:r>
      <w:r>
        <w:rPr>
          <w:noProof/>
        </w:rPr>
        <w:t>7</w:t>
      </w:r>
      <w:r>
        <w:rPr>
          <w:noProof/>
        </w:rPr>
        <w:fldChar w:fldCharType="end"/>
      </w:r>
    </w:p>
    <w:p w14:paraId="6AEC9F2D" w14:textId="77777777" w:rsidR="0021323E" w:rsidRDefault="0010529B" w:rsidP="006E0CF2">
      <w:pPr>
        <w:pStyle w:val="TOC4"/>
        <w:rPr>
          <w:noProof/>
        </w:rPr>
      </w:pPr>
      <w:r>
        <w:rPr>
          <w:noProof/>
        </w:rPr>
        <w:fldChar w:fldCharType="end"/>
      </w:r>
      <w:bookmarkStart w:id="1" w:name="_GoBack"/>
      <w:bookmarkEnd w:id="1"/>
    </w:p>
    <w:p w14:paraId="12A37F28" w14:textId="77777777" w:rsidR="0021323E" w:rsidRPr="00AE7112" w:rsidRDefault="0021323E" w:rsidP="006E0CF2">
      <w:pPr>
        <w:pStyle w:val="TOC4"/>
        <w:rPr>
          <w:noProof/>
        </w:rPr>
        <w:sectPr w:rsidR="0021323E" w:rsidRPr="00AE7112" w:rsidSect="008254FE">
          <w:pgSz w:w="11909" w:h="16834" w:code="9"/>
          <w:pgMar w:top="1440" w:right="1800" w:bottom="1800" w:left="1800" w:header="720" w:footer="965" w:gutter="0"/>
          <w:pgNumType w:start="1"/>
          <w:cols w:space="240"/>
          <w:titlePg/>
        </w:sectPr>
      </w:pPr>
    </w:p>
    <w:p w14:paraId="39B83142" w14:textId="77777777" w:rsidR="007A0494" w:rsidRPr="00AE7112" w:rsidRDefault="00A73598" w:rsidP="00614670">
      <w:pPr>
        <w:pStyle w:val="Title"/>
      </w:pPr>
      <w:r w:rsidRPr="00AE7112">
        <w:t>Analysis</w:t>
      </w:r>
      <w:r w:rsidR="00F82074" w:rsidRPr="00AE7112">
        <w:t xml:space="preserve"> Report</w:t>
      </w:r>
    </w:p>
    <w:p w14:paraId="7F4D3F67" w14:textId="686BB566" w:rsidR="00077AF8" w:rsidRPr="00AE7112" w:rsidRDefault="009D1F1B" w:rsidP="00077AF8">
      <w:pPr>
        <w:pStyle w:val="SubtitleSecondPage"/>
      </w:pPr>
      <w:r w:rsidRPr="00AE7112">
        <w:t>Astunc: Bullet Hell Game</w:t>
      </w:r>
    </w:p>
    <w:p w14:paraId="53E22A22" w14:textId="01C34A0A" w:rsidR="00925C09" w:rsidRPr="00AE7112" w:rsidRDefault="00925C09" w:rsidP="00925C09">
      <w:pPr>
        <w:pStyle w:val="Heading1"/>
      </w:pPr>
      <w:bookmarkStart w:id="2" w:name="_Toc443762439"/>
      <w:bookmarkStart w:id="3" w:name="_Toc443762542"/>
      <w:bookmarkStart w:id="4" w:name="_Toc443765995"/>
      <w:bookmarkStart w:id="5" w:name="_Toc443766099"/>
      <w:bookmarkStart w:id="6" w:name="_Toc443766716"/>
      <w:bookmarkStart w:id="7" w:name="_Toc443769134"/>
      <w:r w:rsidRPr="00AE7112">
        <w:t>Introduction</w:t>
      </w:r>
      <w:bookmarkEnd w:id="2"/>
      <w:bookmarkEnd w:id="3"/>
      <w:bookmarkEnd w:id="4"/>
      <w:bookmarkEnd w:id="5"/>
      <w:bookmarkEnd w:id="6"/>
      <w:bookmarkEnd w:id="7"/>
    </w:p>
    <w:p w14:paraId="7A4FE012" w14:textId="65610654" w:rsidR="00AE7112" w:rsidRPr="00AE7112" w:rsidRDefault="00AE7112" w:rsidP="00AE7112">
      <w:pPr>
        <w:rPr>
          <w:rFonts w:ascii="Times New Roman" w:hAnsi="Times New Roman"/>
          <w:sz w:val="24"/>
        </w:rPr>
      </w:pPr>
      <w:r w:rsidRPr="00AE7112">
        <w:t>We decided to develop a game called Astunc. It will be a bullet hell typ</w:t>
      </w:r>
      <w:r w:rsidR="0021323E">
        <w:t>e of game. Bullet hell is a sub</w:t>
      </w:r>
      <w:r w:rsidRPr="00AE7112">
        <w:t>g</w:t>
      </w:r>
      <w:r w:rsidR="0021323E">
        <w:t>enre of shoot th</w:t>
      </w:r>
      <w:r w:rsidRPr="00AE7112">
        <w:t>em up games. The main objective is the destroy the enemy entities on screen with the projectiles from user. Usually these games are set on space. We can describe this kind of game as Chicken Invaders with more projectiles on screen that limits the movement of the player.</w:t>
      </w:r>
    </w:p>
    <w:p w14:paraId="14C2777A" w14:textId="64A69E9B" w:rsidR="00DE49B3" w:rsidRPr="00AE7112" w:rsidRDefault="00DE49B3" w:rsidP="00925C09">
      <w:pPr>
        <w:pStyle w:val="Heading1"/>
      </w:pPr>
      <w:bookmarkStart w:id="8" w:name="_Toc443762440"/>
      <w:bookmarkStart w:id="9" w:name="_Toc443762543"/>
      <w:bookmarkStart w:id="10" w:name="_Toc443765996"/>
      <w:bookmarkStart w:id="11" w:name="_Toc443766100"/>
      <w:bookmarkStart w:id="12" w:name="_Toc443766717"/>
      <w:bookmarkStart w:id="13" w:name="_Toc443769135"/>
      <w:r w:rsidRPr="00AE7112">
        <w:t xml:space="preserve">System </w:t>
      </w:r>
      <w:bookmarkEnd w:id="8"/>
      <w:bookmarkEnd w:id="9"/>
      <w:bookmarkEnd w:id="10"/>
      <w:bookmarkEnd w:id="11"/>
      <w:bookmarkEnd w:id="12"/>
      <w:r w:rsidR="0021323E" w:rsidRPr="00AE7112">
        <w:t>Overview</w:t>
      </w:r>
      <w:bookmarkEnd w:id="13"/>
    </w:p>
    <w:p w14:paraId="34C91256" w14:textId="1D8EEBDA" w:rsidR="00DE49B3" w:rsidRPr="00AE7112" w:rsidRDefault="00DE49B3" w:rsidP="00A04110">
      <w:pPr>
        <w:pStyle w:val="Heading2"/>
      </w:pPr>
      <w:bookmarkStart w:id="14" w:name="_Toc443762441"/>
      <w:bookmarkStart w:id="15" w:name="_Toc443762544"/>
      <w:bookmarkStart w:id="16" w:name="_Toc443765997"/>
      <w:bookmarkStart w:id="17" w:name="_Toc443766101"/>
      <w:bookmarkStart w:id="18" w:name="_Toc443766718"/>
      <w:bookmarkStart w:id="19" w:name="_Toc443769136"/>
      <w:r w:rsidRPr="00AE7112">
        <w:t>Gameplay</w:t>
      </w:r>
      <w:bookmarkEnd w:id="14"/>
      <w:bookmarkEnd w:id="15"/>
      <w:bookmarkEnd w:id="16"/>
      <w:bookmarkEnd w:id="17"/>
      <w:bookmarkEnd w:id="18"/>
      <w:bookmarkEnd w:id="19"/>
    </w:p>
    <w:p w14:paraId="01B22286" w14:textId="617EB192" w:rsidR="00AE7112" w:rsidRPr="00AE7112" w:rsidRDefault="00AE7112" w:rsidP="00AE7112">
      <w:pPr>
        <w:rPr>
          <w:rFonts w:ascii="Times New Roman" w:hAnsi="Times New Roman"/>
          <w:sz w:val="24"/>
        </w:rPr>
      </w:pPr>
      <w:r w:rsidRPr="00AE7112">
        <w:t>To separate Astu</w:t>
      </w:r>
      <w:r w:rsidR="0021323E">
        <w:t>nc, from the other space shoot them</w:t>
      </w:r>
      <w:r w:rsidRPr="00AE7112">
        <w:t xml:space="preserve"> up bullet hell games, we decided to </w:t>
      </w:r>
      <w:r w:rsidR="0021323E">
        <w:t>based it on time rather than</w:t>
      </w:r>
      <w:r w:rsidRPr="00AE7112">
        <w:t xml:space="preserve"> point</w:t>
      </w:r>
      <w:r w:rsidR="0021323E">
        <w:t>s</w:t>
      </w:r>
      <w:r w:rsidRPr="00AE7112">
        <w:t xml:space="preserve"> gained by destroyed enemies. The shortest time will act like the highest score.</w:t>
      </w:r>
    </w:p>
    <w:p w14:paraId="67B027D5" w14:textId="466DC7CB" w:rsidR="00AE7112" w:rsidRPr="00AE7112" w:rsidRDefault="00AE7112" w:rsidP="00AE7112">
      <w:pPr>
        <w:rPr>
          <w:rFonts w:ascii="Times New Roman" w:hAnsi="Times New Roman"/>
          <w:sz w:val="24"/>
        </w:rPr>
      </w:pPr>
      <w:r w:rsidRPr="00AE7112">
        <w:t>The purpose of Astunc will be same a</w:t>
      </w:r>
      <w:r w:rsidR="0021323E">
        <w:t>s the other these type of games.</w:t>
      </w:r>
      <w:r w:rsidRPr="00AE7112">
        <w:t xml:space="preserve"> The player will try to avoid the gigantic numbers of enemy projectiles called “Bullet Hell” and destroy the enemy entities that are creating the bullet hell. After some number of normal enemy entities, there will be boss enemy entity which will spawn more enemy projectiles than normal enemy and will take more hits to destroy.</w:t>
      </w:r>
    </w:p>
    <w:p w14:paraId="52290BD7" w14:textId="789BDA3F" w:rsidR="00DE49B3" w:rsidRPr="00AE7112" w:rsidRDefault="00DE49B3" w:rsidP="00A04110">
      <w:pPr>
        <w:pStyle w:val="Heading2"/>
      </w:pPr>
      <w:bookmarkStart w:id="20" w:name="_Toc443762442"/>
      <w:bookmarkStart w:id="21" w:name="_Toc443762545"/>
      <w:bookmarkStart w:id="22" w:name="_Toc443765998"/>
      <w:bookmarkStart w:id="23" w:name="_Toc443766102"/>
      <w:bookmarkStart w:id="24" w:name="_Toc443766719"/>
      <w:bookmarkStart w:id="25" w:name="_Toc443769137"/>
      <w:r w:rsidRPr="00AE7112">
        <w:t>Stage</w:t>
      </w:r>
      <w:bookmarkEnd w:id="20"/>
      <w:bookmarkEnd w:id="21"/>
      <w:bookmarkEnd w:id="22"/>
      <w:bookmarkEnd w:id="23"/>
      <w:bookmarkEnd w:id="24"/>
      <w:bookmarkEnd w:id="25"/>
    </w:p>
    <w:p w14:paraId="28F58A00" w14:textId="2E8782C5" w:rsidR="00AE7112" w:rsidRPr="00AE7112" w:rsidRDefault="00AE7112" w:rsidP="00AE7112">
      <w:pPr>
        <w:rPr>
          <w:rFonts w:ascii="Times New Roman" w:hAnsi="Times New Roman"/>
          <w:sz w:val="24"/>
        </w:rPr>
      </w:pPr>
      <w:r w:rsidRPr="00AE7112">
        <w:t>The game will be divided into 5 stages, each stage will harder and harder to play as player progresses in gam</w:t>
      </w:r>
      <w:r w:rsidR="0021323E">
        <w:t xml:space="preserve">e. Every stage will consist of </w:t>
      </w:r>
      <w:r w:rsidRPr="00AE7112">
        <w:t>numerous normal enemies and a boss enemy which will be explained in section 2.4</w:t>
      </w:r>
      <w:r w:rsidR="0021323E">
        <w:t>.</w:t>
      </w:r>
    </w:p>
    <w:p w14:paraId="03B7037C" w14:textId="5233FC65" w:rsidR="00AE7112" w:rsidRPr="00AE7112" w:rsidRDefault="00AE7112" w:rsidP="00AE7112">
      <w:pPr>
        <w:rPr>
          <w:rFonts w:ascii="Times New Roman" w:hAnsi="Times New Roman"/>
          <w:sz w:val="24"/>
        </w:rPr>
      </w:pPr>
      <w:r w:rsidRPr="00AE7112">
        <w:t xml:space="preserve">Each stage will have a planet theme like earth, mars </w:t>
      </w:r>
      <w:r w:rsidRPr="00AE7112">
        <w:rPr>
          <w:i/>
          <w:iCs/>
        </w:rPr>
        <w:t>etc.</w:t>
      </w:r>
      <w:r w:rsidRPr="00AE7112">
        <w:t xml:space="preserve"> In each stage player will face the enemy types t</w:t>
      </w:r>
      <w:r w:rsidR="0021323E">
        <w:t>hat are inclusive to the theme.</w:t>
      </w:r>
    </w:p>
    <w:p w14:paraId="5CF3BD8E" w14:textId="540F215B" w:rsidR="00A04110" w:rsidRPr="00AE7112" w:rsidRDefault="00DE49B3" w:rsidP="00A04110">
      <w:pPr>
        <w:pStyle w:val="Heading2"/>
      </w:pPr>
      <w:bookmarkStart w:id="26" w:name="_Toc443762443"/>
      <w:bookmarkStart w:id="27" w:name="_Toc443762546"/>
      <w:bookmarkStart w:id="28" w:name="_Toc443765999"/>
      <w:bookmarkStart w:id="29" w:name="_Toc443766103"/>
      <w:bookmarkStart w:id="30" w:name="_Toc443766720"/>
      <w:bookmarkStart w:id="31" w:name="_Toc443769138"/>
      <w:r w:rsidRPr="00AE7112">
        <w:t>Player</w:t>
      </w:r>
      <w:bookmarkEnd w:id="26"/>
      <w:bookmarkEnd w:id="27"/>
      <w:bookmarkEnd w:id="28"/>
      <w:bookmarkEnd w:id="29"/>
      <w:bookmarkEnd w:id="30"/>
      <w:bookmarkEnd w:id="31"/>
    </w:p>
    <w:p w14:paraId="7086A2F7" w14:textId="62A402EE" w:rsidR="00AE7112" w:rsidRPr="00AE7112" w:rsidRDefault="00AE7112" w:rsidP="00AE7112">
      <w:pPr>
        <w:rPr>
          <w:rFonts w:ascii="Times New Roman" w:hAnsi="Times New Roman"/>
          <w:sz w:val="24"/>
        </w:rPr>
      </w:pPr>
      <w:r w:rsidRPr="00AE7112">
        <w:t>Player will be presented as a spaceship on screen, the spaceship will be able to shoot projectiles that have blue glow. The projectiles will be able hit and destroy normal enemies in two shots unless player got a random power up that will be explained in section</w:t>
      </w:r>
      <w:r w:rsidR="0021323E">
        <w:t xml:space="preserve"> 2.5. Player’s objective is to destroy every enemy entity.</w:t>
      </w:r>
    </w:p>
    <w:p w14:paraId="3D55F96F" w14:textId="0364F787" w:rsidR="00DE49B3" w:rsidRPr="00AE7112" w:rsidRDefault="00DE49B3" w:rsidP="00E8744D">
      <w:pPr>
        <w:pStyle w:val="Heading3"/>
      </w:pPr>
      <w:bookmarkStart w:id="32" w:name="_Toc443762444"/>
      <w:bookmarkStart w:id="33" w:name="_Toc443762547"/>
      <w:bookmarkStart w:id="34" w:name="_Toc443766000"/>
      <w:bookmarkStart w:id="35" w:name="_Toc443766104"/>
      <w:bookmarkStart w:id="36" w:name="_Toc443766721"/>
      <w:bookmarkStart w:id="37" w:name="_Toc443769139"/>
      <w:r w:rsidRPr="00AE7112">
        <w:t>Multiplayer</w:t>
      </w:r>
      <w:bookmarkEnd w:id="32"/>
      <w:bookmarkEnd w:id="33"/>
      <w:bookmarkEnd w:id="34"/>
      <w:bookmarkEnd w:id="35"/>
      <w:bookmarkEnd w:id="36"/>
      <w:bookmarkEnd w:id="37"/>
    </w:p>
    <w:p w14:paraId="3D4169F4" w14:textId="4C983742" w:rsidR="00AE7112" w:rsidRPr="00AE7112" w:rsidRDefault="00AE7112" w:rsidP="00AE7112">
      <w:pPr>
        <w:rPr>
          <w:rFonts w:ascii="Times New Roman" w:hAnsi="Times New Roman"/>
          <w:sz w:val="24"/>
        </w:rPr>
      </w:pPr>
      <w:r w:rsidRPr="00AE7112">
        <w:t>If there is up to 3 pl</w:t>
      </w:r>
      <w:r w:rsidR="0021323E">
        <w:t>ayers, they can play together. E</w:t>
      </w:r>
      <w:r w:rsidRPr="00AE7112">
        <w:t xml:space="preserve">very specification of player applies to </w:t>
      </w:r>
      <w:r w:rsidR="0021323E">
        <w:t>all of the players</w:t>
      </w:r>
      <w:r w:rsidRPr="00AE7112">
        <w:t xml:space="preserve"> but the spaceships image and color will be different from each other</w:t>
      </w:r>
      <w:r w:rsidR="0021323E">
        <w:t xml:space="preserve"> to differentiate the players</w:t>
      </w:r>
      <w:r w:rsidRPr="00AE7112">
        <w:t>.</w:t>
      </w:r>
    </w:p>
    <w:p w14:paraId="3C1C7A3A" w14:textId="76C2C59C" w:rsidR="00DE49B3" w:rsidRPr="00AE7112" w:rsidRDefault="00DE49B3" w:rsidP="00A04110">
      <w:pPr>
        <w:pStyle w:val="Heading2"/>
      </w:pPr>
      <w:bookmarkStart w:id="38" w:name="_Toc443762445"/>
      <w:bookmarkStart w:id="39" w:name="_Toc443762548"/>
      <w:bookmarkStart w:id="40" w:name="_Toc443766001"/>
      <w:bookmarkStart w:id="41" w:name="_Toc443766105"/>
      <w:bookmarkStart w:id="42" w:name="_Toc443766722"/>
      <w:bookmarkStart w:id="43" w:name="_Toc443769140"/>
      <w:r w:rsidRPr="00AE7112">
        <w:t>Enemies</w:t>
      </w:r>
      <w:bookmarkEnd w:id="38"/>
      <w:bookmarkEnd w:id="39"/>
      <w:bookmarkEnd w:id="40"/>
      <w:bookmarkEnd w:id="41"/>
      <w:bookmarkEnd w:id="42"/>
      <w:bookmarkEnd w:id="43"/>
    </w:p>
    <w:p w14:paraId="6F6DC054" w14:textId="3CA99235" w:rsidR="00AE7112" w:rsidRPr="00AE7112" w:rsidRDefault="00AE7112" w:rsidP="00AE7112">
      <w:pPr>
        <w:rPr>
          <w:rFonts w:ascii="Times New Roman" w:hAnsi="Times New Roman"/>
          <w:sz w:val="24"/>
        </w:rPr>
      </w:pPr>
      <w:r w:rsidRPr="00AE7112">
        <w:t xml:space="preserve">Enemies are the computer controlled and as explained earlier aim of the game is to destroy all the enemies. </w:t>
      </w:r>
      <w:r w:rsidR="002F5B1D" w:rsidRPr="00AE7112">
        <w:t>Generally,</w:t>
      </w:r>
      <w:r w:rsidRPr="00AE7112">
        <w:t xml:space="preserve"> enemies will move in a certain path and will shoot gigantic number of projectiles </w:t>
      </w:r>
    </w:p>
    <w:p w14:paraId="3FC322AD" w14:textId="10CA1056" w:rsidR="00DE49B3" w:rsidRDefault="00DE49B3" w:rsidP="00E8744D">
      <w:pPr>
        <w:pStyle w:val="Heading3"/>
      </w:pPr>
      <w:bookmarkStart w:id="44" w:name="_Toc443762446"/>
      <w:bookmarkStart w:id="45" w:name="_Toc443762549"/>
      <w:bookmarkStart w:id="46" w:name="_Toc443766002"/>
      <w:bookmarkStart w:id="47" w:name="_Toc443766106"/>
      <w:bookmarkStart w:id="48" w:name="_Toc443766723"/>
      <w:bookmarkStart w:id="49" w:name="_Toc443769141"/>
      <w:r w:rsidRPr="00AE7112">
        <w:t>Normal Enemies</w:t>
      </w:r>
      <w:bookmarkEnd w:id="44"/>
      <w:bookmarkEnd w:id="45"/>
      <w:bookmarkEnd w:id="46"/>
      <w:bookmarkEnd w:id="47"/>
      <w:bookmarkEnd w:id="48"/>
      <w:bookmarkEnd w:id="49"/>
    </w:p>
    <w:p w14:paraId="344F9F7B" w14:textId="153A7ABA" w:rsidR="002F5B1D" w:rsidRPr="002F5B1D" w:rsidRDefault="002F5B1D" w:rsidP="002F5B1D">
      <w:r w:rsidRPr="002F5B1D">
        <w:t>Normal enemies are encountered from the start of a stage until</w:t>
      </w:r>
      <w:r w:rsidR="0021323E">
        <w:t xml:space="preserve"> the boss enemy is encountered. </w:t>
      </w:r>
      <w:r w:rsidRPr="002F5B1D">
        <w:t>Normal enemies are slightly different depe</w:t>
      </w:r>
      <w:r w:rsidR="0021323E">
        <w:t>nding on the stage player is on. P</w:t>
      </w:r>
      <w:r w:rsidRPr="002F5B1D">
        <w:t>layer is able to destroy each normal enemy in two successful shots</w:t>
      </w:r>
      <w:r w:rsidR="0021323E">
        <w:t>, unless a power up is active which enables the player to destroy normal enemies in one hit</w:t>
      </w:r>
      <w:r w:rsidRPr="002F5B1D">
        <w:t>.</w:t>
      </w:r>
    </w:p>
    <w:p w14:paraId="381ECF8A" w14:textId="429F7D30" w:rsidR="00DE49B3" w:rsidRDefault="00DE49B3" w:rsidP="00E8744D">
      <w:pPr>
        <w:pStyle w:val="Heading3"/>
      </w:pPr>
      <w:bookmarkStart w:id="50" w:name="_Toc443762447"/>
      <w:bookmarkStart w:id="51" w:name="_Toc443762550"/>
      <w:bookmarkStart w:id="52" w:name="_Toc443766003"/>
      <w:bookmarkStart w:id="53" w:name="_Toc443766107"/>
      <w:bookmarkStart w:id="54" w:name="_Toc443766724"/>
      <w:bookmarkStart w:id="55" w:name="_Toc443769142"/>
      <w:r w:rsidRPr="00AE7112">
        <w:t>Boss Enemies</w:t>
      </w:r>
      <w:bookmarkEnd w:id="50"/>
      <w:bookmarkEnd w:id="51"/>
      <w:bookmarkEnd w:id="52"/>
      <w:bookmarkEnd w:id="53"/>
      <w:bookmarkEnd w:id="54"/>
      <w:bookmarkEnd w:id="55"/>
    </w:p>
    <w:p w14:paraId="6AE97841" w14:textId="33BB524D" w:rsidR="002F5B1D" w:rsidRPr="002F5B1D" w:rsidRDefault="002F5B1D" w:rsidP="002F5B1D">
      <w:r w:rsidRPr="002F5B1D">
        <w:t>Boss enemies are encountered afte</w:t>
      </w:r>
      <w:r w:rsidR="006B0C60">
        <w:t xml:space="preserve">r all of the normal enemies in a stage are </w:t>
      </w:r>
      <w:r w:rsidRPr="002F5B1D">
        <w:t>defeated. Boss enemies are larger and take more than two shots to take down and have bigger and more complex projectile patterns. Defeating a boss enemy means that a stage is completed and player can move on to the next stage.</w:t>
      </w:r>
    </w:p>
    <w:p w14:paraId="31FA6248" w14:textId="01867098" w:rsidR="00DE49B3" w:rsidRDefault="00DE49B3" w:rsidP="00A04110">
      <w:pPr>
        <w:pStyle w:val="Heading2"/>
      </w:pPr>
      <w:bookmarkStart w:id="56" w:name="_Toc443762448"/>
      <w:bookmarkStart w:id="57" w:name="_Toc443762551"/>
      <w:bookmarkStart w:id="58" w:name="_Toc443766004"/>
      <w:bookmarkStart w:id="59" w:name="_Toc443766108"/>
      <w:bookmarkStart w:id="60" w:name="_Toc443766725"/>
      <w:bookmarkStart w:id="61" w:name="_Toc443769143"/>
      <w:r w:rsidRPr="00AE7112">
        <w:t>Power Ups</w:t>
      </w:r>
      <w:bookmarkEnd w:id="56"/>
      <w:bookmarkEnd w:id="57"/>
      <w:bookmarkEnd w:id="58"/>
      <w:bookmarkEnd w:id="59"/>
      <w:bookmarkEnd w:id="60"/>
      <w:bookmarkEnd w:id="61"/>
    </w:p>
    <w:p w14:paraId="03E56244" w14:textId="4BA7882A" w:rsidR="006B0C60" w:rsidRDefault="002F5B1D" w:rsidP="002F5B1D">
      <w:r w:rsidRPr="00D43309">
        <w:t>Power ups are collectibles that will appear in stages and when collected have different positive effects depending on the type of power up collected. Power ups that are not collected within a time period will disappear.</w:t>
      </w:r>
    </w:p>
    <w:p w14:paraId="5937C5AE" w14:textId="583AF552" w:rsidR="002F5B1D" w:rsidRPr="002F5B1D" w:rsidRDefault="006B0C60" w:rsidP="002F5B1D">
      <w:r>
        <w:br w:type="page"/>
      </w:r>
    </w:p>
    <w:p w14:paraId="2BDDA672" w14:textId="55B38010" w:rsidR="00DE49B3" w:rsidRDefault="00DE49B3" w:rsidP="00E8744D">
      <w:pPr>
        <w:pStyle w:val="Heading3"/>
      </w:pPr>
      <w:bookmarkStart w:id="62" w:name="_Toc443762449"/>
      <w:bookmarkStart w:id="63" w:name="_Toc443762552"/>
      <w:bookmarkStart w:id="64" w:name="_Toc443766005"/>
      <w:bookmarkStart w:id="65" w:name="_Toc443766109"/>
      <w:bookmarkStart w:id="66" w:name="_Toc443766726"/>
      <w:bookmarkStart w:id="67" w:name="_Toc443769144"/>
      <w:r w:rsidRPr="00AE7112">
        <w:t>Damage Boost</w:t>
      </w:r>
      <w:bookmarkEnd w:id="62"/>
      <w:bookmarkEnd w:id="63"/>
      <w:bookmarkEnd w:id="64"/>
      <w:bookmarkEnd w:id="65"/>
      <w:bookmarkEnd w:id="66"/>
      <w:bookmarkEnd w:id="67"/>
    </w:p>
    <w:p w14:paraId="4CBAC425" w14:textId="0C18CE6E" w:rsidR="007C69B3" w:rsidRPr="007C69B3" w:rsidRDefault="007C69B3" w:rsidP="007C69B3">
      <w:r w:rsidRPr="00D43309">
        <w:t>Damage boost power up when collected causes player projectiles to deal more damage to enemies. While this power up is active player projectiles will kill normal enemies in one hit.</w:t>
      </w:r>
    </w:p>
    <w:p w14:paraId="54D7BA5A" w14:textId="588C0E39" w:rsidR="00DE49B3" w:rsidRDefault="00DE49B3" w:rsidP="00E8744D">
      <w:pPr>
        <w:pStyle w:val="Heading3"/>
      </w:pPr>
      <w:bookmarkStart w:id="68" w:name="_Toc443762450"/>
      <w:bookmarkStart w:id="69" w:name="_Toc443762553"/>
      <w:bookmarkStart w:id="70" w:name="_Toc443766006"/>
      <w:bookmarkStart w:id="71" w:name="_Toc443766110"/>
      <w:bookmarkStart w:id="72" w:name="_Toc443766727"/>
      <w:bookmarkStart w:id="73" w:name="_Toc443769145"/>
      <w:r w:rsidRPr="00AE7112">
        <w:t>Time Bonus</w:t>
      </w:r>
      <w:bookmarkEnd w:id="68"/>
      <w:bookmarkEnd w:id="69"/>
      <w:bookmarkEnd w:id="70"/>
      <w:bookmarkEnd w:id="71"/>
      <w:bookmarkEnd w:id="72"/>
      <w:bookmarkEnd w:id="73"/>
    </w:p>
    <w:p w14:paraId="12AF295E" w14:textId="28CFBA4C" w:rsidR="007C69B3" w:rsidRPr="007C69B3" w:rsidRDefault="007C69B3" w:rsidP="007C69B3">
      <w:r w:rsidRPr="00D43309">
        <w:t>Time bonus power up when collected will reduce the timer by a set amount. Since time is used as the score this power up acts as a score bonus.</w:t>
      </w:r>
    </w:p>
    <w:p w14:paraId="083FF25F" w14:textId="1A0114CE" w:rsidR="00DE49B3" w:rsidRDefault="00DE49B3" w:rsidP="00E8744D">
      <w:pPr>
        <w:pStyle w:val="Heading3"/>
      </w:pPr>
      <w:bookmarkStart w:id="74" w:name="_Toc443762451"/>
      <w:bookmarkStart w:id="75" w:name="_Toc443762554"/>
      <w:bookmarkStart w:id="76" w:name="_Toc443766007"/>
      <w:bookmarkStart w:id="77" w:name="_Toc443766111"/>
      <w:bookmarkStart w:id="78" w:name="_Toc443766728"/>
      <w:bookmarkStart w:id="79" w:name="_Toc443769146"/>
      <w:r w:rsidRPr="00AE7112">
        <w:t>Shield</w:t>
      </w:r>
      <w:bookmarkEnd w:id="74"/>
      <w:bookmarkEnd w:id="75"/>
      <w:bookmarkEnd w:id="76"/>
      <w:bookmarkEnd w:id="77"/>
      <w:bookmarkEnd w:id="78"/>
      <w:bookmarkEnd w:id="79"/>
    </w:p>
    <w:p w14:paraId="305E32BB" w14:textId="28CCF0AC" w:rsidR="007C69B3" w:rsidRPr="007C69B3" w:rsidRDefault="007C69B3" w:rsidP="007C69B3">
      <w:r w:rsidRPr="00D43309">
        <w:t>Shield power up when collected will protect the player from enemy projectiles for a certain amount of time.</w:t>
      </w:r>
    </w:p>
    <w:p w14:paraId="30B397D3" w14:textId="70FA6192" w:rsidR="00DE49B3" w:rsidRPr="00AE7112" w:rsidRDefault="00DE49B3" w:rsidP="00925C09">
      <w:pPr>
        <w:pStyle w:val="Heading1"/>
      </w:pPr>
      <w:bookmarkStart w:id="80" w:name="_Toc443762452"/>
      <w:bookmarkStart w:id="81" w:name="_Toc443762555"/>
      <w:bookmarkStart w:id="82" w:name="_Toc443766008"/>
      <w:bookmarkStart w:id="83" w:name="_Toc443766112"/>
      <w:bookmarkStart w:id="84" w:name="_Toc443766729"/>
      <w:bookmarkStart w:id="85" w:name="_Toc443769147"/>
      <w:r w:rsidRPr="00AE7112">
        <w:t>Functional Requirements</w:t>
      </w:r>
      <w:bookmarkEnd w:id="80"/>
      <w:bookmarkEnd w:id="81"/>
      <w:bookmarkEnd w:id="82"/>
      <w:bookmarkEnd w:id="83"/>
      <w:bookmarkEnd w:id="84"/>
      <w:bookmarkEnd w:id="85"/>
    </w:p>
    <w:p w14:paraId="10999A31" w14:textId="62D00734" w:rsidR="00DE49B3" w:rsidRDefault="00DE49B3" w:rsidP="00A04110">
      <w:pPr>
        <w:pStyle w:val="Heading2"/>
      </w:pPr>
      <w:bookmarkStart w:id="86" w:name="_Toc443762453"/>
      <w:bookmarkStart w:id="87" w:name="_Toc443762556"/>
      <w:bookmarkStart w:id="88" w:name="_Toc443766009"/>
      <w:bookmarkStart w:id="89" w:name="_Toc443766113"/>
      <w:bookmarkStart w:id="90" w:name="_Toc443766730"/>
      <w:bookmarkStart w:id="91" w:name="_Toc443769148"/>
      <w:r w:rsidRPr="00AE7112">
        <w:t>Play Game</w:t>
      </w:r>
      <w:bookmarkEnd w:id="86"/>
      <w:bookmarkEnd w:id="87"/>
      <w:bookmarkEnd w:id="88"/>
      <w:bookmarkEnd w:id="89"/>
      <w:bookmarkEnd w:id="90"/>
      <w:bookmarkEnd w:id="91"/>
    </w:p>
    <w:p w14:paraId="47ECB17D" w14:textId="756D8BD7" w:rsidR="007C69B3" w:rsidRPr="00D43309" w:rsidRDefault="007C69B3" w:rsidP="007C69B3">
      <w:r w:rsidRPr="00D43309">
        <w:t>If it is first t</w:t>
      </w:r>
      <w:r w:rsidR="00C27334">
        <w:t>ime the player plays the game, a</w:t>
      </w:r>
      <w:r w:rsidRPr="00D43309">
        <w:t>fter pressing the button “Play Game” Astunc will ask to player if he/she wants to play the tutorial or not. If the player chooses to play tutorial, he/she will be faced with an introdu</w:t>
      </w:r>
      <w:r w:rsidR="00C27334">
        <w:t xml:space="preserve">ctory gameplay. If not than the </w:t>
      </w:r>
      <w:r w:rsidRPr="00D43309">
        <w:t>game will start immediately.</w:t>
      </w:r>
    </w:p>
    <w:p w14:paraId="20B48205" w14:textId="49CE0D5B" w:rsidR="007C69B3" w:rsidRPr="007C69B3" w:rsidRDefault="007C69B3" w:rsidP="007C69B3">
      <w:r w:rsidRPr="00D43309">
        <w:t>If it is not the first time the p</w:t>
      </w:r>
      <w:r w:rsidR="00C27334">
        <w:t>layer wanted to play the game, i</w:t>
      </w:r>
      <w:r w:rsidRPr="00D43309">
        <w:t>t will start the game immediately.</w:t>
      </w:r>
    </w:p>
    <w:p w14:paraId="715BE4C7" w14:textId="372C3FF3" w:rsidR="00DE49B3" w:rsidRDefault="00DE49B3" w:rsidP="00E8744D">
      <w:pPr>
        <w:pStyle w:val="Heading3"/>
      </w:pPr>
      <w:bookmarkStart w:id="92" w:name="_Toc443762454"/>
      <w:bookmarkStart w:id="93" w:name="_Toc443762557"/>
      <w:bookmarkStart w:id="94" w:name="_Toc443766010"/>
      <w:bookmarkStart w:id="95" w:name="_Toc443766114"/>
      <w:bookmarkStart w:id="96" w:name="_Toc443766731"/>
      <w:bookmarkStart w:id="97" w:name="_Toc443769149"/>
      <w:r w:rsidRPr="00AE7112">
        <w:t>Multiplayer Game</w:t>
      </w:r>
      <w:bookmarkEnd w:id="92"/>
      <w:bookmarkEnd w:id="93"/>
      <w:bookmarkEnd w:id="94"/>
      <w:bookmarkEnd w:id="95"/>
      <w:bookmarkEnd w:id="96"/>
      <w:bookmarkEnd w:id="97"/>
    </w:p>
    <w:p w14:paraId="5DC25D53" w14:textId="09B688F3" w:rsidR="007C69B3" w:rsidRPr="007C69B3" w:rsidRDefault="007C69B3" w:rsidP="007C69B3">
      <w:r w:rsidRPr="00D43309">
        <w:t xml:space="preserve">While a player plays the game if there is another player who wants to join, they can press </w:t>
      </w:r>
      <w:r w:rsidR="00C27334">
        <w:t>key bind for join action</w:t>
      </w:r>
      <w:r w:rsidRPr="00D43309">
        <w:t xml:space="preserve"> for it. The key bindings will be explained in section 3.3. After a player joins he or she will have the average of time the other players have to prevent getting unfair high</w:t>
      </w:r>
      <w:r>
        <w:t xml:space="preserve"> </w:t>
      </w:r>
      <w:r w:rsidRPr="00D43309">
        <w:t xml:space="preserve">scores that will be explained in section 3.4. </w:t>
      </w:r>
    </w:p>
    <w:p w14:paraId="3EFFED78" w14:textId="35B49C3B" w:rsidR="00DE49B3" w:rsidRDefault="00DE49B3" w:rsidP="00A04110">
      <w:pPr>
        <w:pStyle w:val="Heading2"/>
      </w:pPr>
      <w:bookmarkStart w:id="98" w:name="_Toc443762455"/>
      <w:bookmarkStart w:id="99" w:name="_Toc443762558"/>
      <w:bookmarkStart w:id="100" w:name="_Toc443766011"/>
      <w:bookmarkStart w:id="101" w:name="_Toc443766115"/>
      <w:bookmarkStart w:id="102" w:name="_Toc443766732"/>
      <w:bookmarkStart w:id="103" w:name="_Toc443769150"/>
      <w:r w:rsidRPr="00AE7112">
        <w:t>Tutorial</w:t>
      </w:r>
      <w:bookmarkEnd w:id="98"/>
      <w:bookmarkEnd w:id="99"/>
      <w:bookmarkEnd w:id="100"/>
      <w:bookmarkEnd w:id="101"/>
      <w:bookmarkEnd w:id="102"/>
      <w:bookmarkEnd w:id="103"/>
    </w:p>
    <w:p w14:paraId="32A71E1F" w14:textId="1D75BE10" w:rsidR="007C69B3" w:rsidRPr="007C69B3" w:rsidRDefault="007C69B3" w:rsidP="007C69B3">
      <w:r w:rsidRPr="00D43309">
        <w:t>On a</w:t>
      </w:r>
      <w:r>
        <w:t>n</w:t>
      </w:r>
      <w:r w:rsidRPr="00D43309">
        <w:t xml:space="preserve"> occasion the user wants to see the tutorial again, such as another person is trying game on a system that the game is played on like a </w:t>
      </w:r>
      <w:r w:rsidR="00C27334" w:rsidRPr="00D43309">
        <w:t>friend’s</w:t>
      </w:r>
      <w:r w:rsidRPr="00D43309">
        <w:t xml:space="preserve"> house, there will be option for replay introductory gameplay.</w:t>
      </w:r>
    </w:p>
    <w:p w14:paraId="41B40E35" w14:textId="20C5A28B" w:rsidR="00DE49B3" w:rsidRDefault="00DE49B3" w:rsidP="00A04110">
      <w:pPr>
        <w:pStyle w:val="Heading2"/>
      </w:pPr>
      <w:bookmarkStart w:id="104" w:name="_Toc443762456"/>
      <w:bookmarkStart w:id="105" w:name="_Toc443762559"/>
      <w:bookmarkStart w:id="106" w:name="_Toc443766012"/>
      <w:bookmarkStart w:id="107" w:name="_Toc443766116"/>
      <w:bookmarkStart w:id="108" w:name="_Toc443766733"/>
      <w:bookmarkStart w:id="109" w:name="_Toc443769151"/>
      <w:r w:rsidRPr="00AE7112">
        <w:t>Change Settings</w:t>
      </w:r>
      <w:bookmarkEnd w:id="104"/>
      <w:bookmarkEnd w:id="105"/>
      <w:bookmarkEnd w:id="106"/>
      <w:bookmarkEnd w:id="107"/>
      <w:bookmarkEnd w:id="108"/>
      <w:bookmarkEnd w:id="109"/>
    </w:p>
    <w:p w14:paraId="494894F5" w14:textId="7B8ACD64" w:rsidR="007C69B3" w:rsidRPr="007C69B3" w:rsidRDefault="007C69B3" w:rsidP="007C69B3">
      <w:r w:rsidRPr="00D43309">
        <w:t xml:space="preserve">If the user presses the “Settings” button, they will have the options the change such as the volume of the game, the image of spaceship, change the player name that will be showed in </w:t>
      </w:r>
      <w:r w:rsidR="0021323E" w:rsidRPr="00D43309">
        <w:t>high scores</w:t>
      </w:r>
      <w:r w:rsidRPr="00D43309">
        <w:t xml:space="preserve"> and key bindings for movement and attacks of each player.</w:t>
      </w:r>
    </w:p>
    <w:p w14:paraId="499EE485" w14:textId="1DA20ED5" w:rsidR="00DE49B3" w:rsidRDefault="00DE49B3" w:rsidP="00A04110">
      <w:pPr>
        <w:pStyle w:val="Heading2"/>
      </w:pPr>
      <w:bookmarkStart w:id="110" w:name="_Toc443762457"/>
      <w:bookmarkStart w:id="111" w:name="_Toc443762560"/>
      <w:bookmarkStart w:id="112" w:name="_Toc443766013"/>
      <w:bookmarkStart w:id="113" w:name="_Toc443766117"/>
      <w:bookmarkStart w:id="114" w:name="_Toc443766734"/>
      <w:bookmarkStart w:id="115" w:name="_Toc443769152"/>
      <w:r w:rsidRPr="00AE7112">
        <w:t>High Scores</w:t>
      </w:r>
      <w:bookmarkEnd w:id="110"/>
      <w:bookmarkEnd w:id="111"/>
      <w:bookmarkEnd w:id="112"/>
      <w:bookmarkEnd w:id="113"/>
      <w:bookmarkEnd w:id="114"/>
      <w:bookmarkEnd w:id="115"/>
    </w:p>
    <w:p w14:paraId="6E231CD6" w14:textId="7BD3C6FC" w:rsidR="007C69B3" w:rsidRPr="007C69B3" w:rsidRDefault="007C69B3" w:rsidP="007C69B3">
      <w:r w:rsidRPr="00D43309">
        <w:t xml:space="preserve">Scoring in Astunc is very straight forward. There is no way to gain score in this game. Ranking will be determined with the time spent on the game. So lowest time will be displayed at the top of the ranking system. With this type of scoring system Astunc will have the </w:t>
      </w:r>
      <w:r w:rsidR="0021323E" w:rsidRPr="00D43309">
        <w:t>replay ability</w:t>
      </w:r>
      <w:r w:rsidRPr="00D43309">
        <w:t>. In other words, players will have a reason to play the game again after beating it.</w:t>
      </w:r>
    </w:p>
    <w:p w14:paraId="6FB1AAB0" w14:textId="5C7D9A9A" w:rsidR="00DE49B3" w:rsidRDefault="00DE49B3" w:rsidP="00A04110">
      <w:pPr>
        <w:pStyle w:val="Heading2"/>
      </w:pPr>
      <w:bookmarkStart w:id="116" w:name="_Toc443762458"/>
      <w:bookmarkStart w:id="117" w:name="_Toc443762561"/>
      <w:bookmarkStart w:id="118" w:name="_Toc443766014"/>
      <w:bookmarkStart w:id="119" w:name="_Toc443766118"/>
      <w:bookmarkStart w:id="120" w:name="_Toc443766735"/>
      <w:bookmarkStart w:id="121" w:name="_Toc443769153"/>
      <w:r w:rsidRPr="00AE7112">
        <w:t>Pause Game</w:t>
      </w:r>
      <w:bookmarkEnd w:id="116"/>
      <w:bookmarkEnd w:id="117"/>
      <w:bookmarkEnd w:id="118"/>
      <w:bookmarkEnd w:id="119"/>
      <w:bookmarkEnd w:id="120"/>
      <w:bookmarkEnd w:id="121"/>
    </w:p>
    <w:p w14:paraId="4DA17E2F" w14:textId="522CE68C" w:rsidR="007C69B3" w:rsidRPr="007C69B3" w:rsidRDefault="007C69B3" w:rsidP="007C69B3">
      <w:r w:rsidRPr="00D43309">
        <w:t xml:space="preserve">Game will be paused by </w:t>
      </w:r>
      <w:r>
        <w:t>escape</w:t>
      </w:r>
      <w:r w:rsidRPr="00D43309">
        <w:t xml:space="preserve"> key. When this key is pressed a big string which is “</w:t>
      </w:r>
      <w:r w:rsidRPr="007C69B3">
        <w:t>PAUSED</w:t>
      </w:r>
      <w:r w:rsidRPr="00D43309">
        <w:t>” will be displayed</w:t>
      </w:r>
      <w:r w:rsidRPr="00D43309">
        <w:rPr>
          <w:b/>
        </w:rPr>
        <w:t xml:space="preserve"> </w:t>
      </w:r>
      <w:r w:rsidRPr="00D43309">
        <w:t xml:space="preserve">at the middle of the screen. After this point pressing the same key will reactivate the game but a counter from 3 will be shown in order to give player some time to prepare him/herself  </w:t>
      </w:r>
    </w:p>
    <w:p w14:paraId="03C5EF13" w14:textId="0BDEF93A" w:rsidR="00DE49B3" w:rsidRPr="00AE7112" w:rsidRDefault="00DE49B3" w:rsidP="00925C09">
      <w:pPr>
        <w:pStyle w:val="Heading1"/>
      </w:pPr>
      <w:bookmarkStart w:id="122" w:name="_Toc443762459"/>
      <w:bookmarkStart w:id="123" w:name="_Toc443762562"/>
      <w:bookmarkStart w:id="124" w:name="_Toc443766015"/>
      <w:bookmarkStart w:id="125" w:name="_Toc443766119"/>
      <w:bookmarkStart w:id="126" w:name="_Toc443766736"/>
      <w:bookmarkStart w:id="127" w:name="_Toc443769154"/>
      <w:r w:rsidRPr="00AE7112">
        <w:t>Nonfunctional Requirements</w:t>
      </w:r>
      <w:bookmarkEnd w:id="122"/>
      <w:bookmarkEnd w:id="123"/>
      <w:bookmarkEnd w:id="124"/>
      <w:bookmarkEnd w:id="125"/>
      <w:bookmarkEnd w:id="126"/>
      <w:bookmarkEnd w:id="127"/>
    </w:p>
    <w:p w14:paraId="250C18F1" w14:textId="5A3B8799" w:rsidR="00DE49B3" w:rsidRDefault="00DE49B3" w:rsidP="00A04110">
      <w:pPr>
        <w:pStyle w:val="Heading2"/>
      </w:pPr>
      <w:bookmarkStart w:id="128" w:name="_Toc443762460"/>
      <w:bookmarkStart w:id="129" w:name="_Toc443762563"/>
      <w:bookmarkStart w:id="130" w:name="_Toc443766016"/>
      <w:bookmarkStart w:id="131" w:name="_Toc443766120"/>
      <w:bookmarkStart w:id="132" w:name="_Toc443766737"/>
      <w:bookmarkStart w:id="133" w:name="_Toc443769155"/>
      <w:r w:rsidRPr="00AE7112">
        <w:t>Game Visuals</w:t>
      </w:r>
      <w:bookmarkEnd w:id="128"/>
      <w:bookmarkEnd w:id="129"/>
      <w:bookmarkEnd w:id="130"/>
      <w:bookmarkEnd w:id="131"/>
      <w:bookmarkEnd w:id="132"/>
      <w:bookmarkEnd w:id="133"/>
    </w:p>
    <w:p w14:paraId="1E8FE885" w14:textId="312D438C" w:rsidR="007C69B3" w:rsidRPr="007C69B3" w:rsidRDefault="007C69B3" w:rsidP="004F31D9">
      <w:r w:rsidRPr="007C69B3">
        <w:t xml:space="preserve">Game Visuals must be easy to </w:t>
      </w:r>
      <w:r w:rsidR="0021323E" w:rsidRPr="007C69B3">
        <w:t>understand. Such</w:t>
      </w:r>
      <w:r w:rsidRPr="007C69B3">
        <w:t xml:space="preserve"> as which ships are friendly, which are enemy and the projectiles must be visible while they are on screen, they should not blend in with the background.</w:t>
      </w:r>
    </w:p>
    <w:p w14:paraId="298D661E" w14:textId="057D0403" w:rsidR="00DE49B3" w:rsidRDefault="00DE49B3" w:rsidP="007C69B3">
      <w:pPr>
        <w:pStyle w:val="Heading2"/>
      </w:pPr>
      <w:bookmarkStart w:id="134" w:name="_Toc443762461"/>
      <w:bookmarkStart w:id="135" w:name="_Toc443762564"/>
      <w:bookmarkStart w:id="136" w:name="_Toc443766017"/>
      <w:bookmarkStart w:id="137" w:name="_Toc443766121"/>
      <w:bookmarkStart w:id="138" w:name="_Toc443766738"/>
      <w:bookmarkStart w:id="139" w:name="_Toc443769156"/>
      <w:r w:rsidRPr="00AE7112">
        <w:t>Game Performance</w:t>
      </w:r>
      <w:bookmarkEnd w:id="134"/>
      <w:bookmarkEnd w:id="135"/>
      <w:bookmarkEnd w:id="136"/>
      <w:bookmarkEnd w:id="137"/>
      <w:bookmarkEnd w:id="138"/>
      <w:bookmarkEnd w:id="139"/>
    </w:p>
    <w:p w14:paraId="318A1C10" w14:textId="21C802D6" w:rsidR="00DE49B3" w:rsidRDefault="00DE49B3" w:rsidP="00E8744D">
      <w:pPr>
        <w:pStyle w:val="Heading3"/>
      </w:pPr>
      <w:bookmarkStart w:id="140" w:name="_Toc443762462"/>
      <w:bookmarkStart w:id="141" w:name="_Toc443762565"/>
      <w:bookmarkStart w:id="142" w:name="_Toc443766018"/>
      <w:bookmarkStart w:id="143" w:name="_Toc443766122"/>
      <w:bookmarkStart w:id="144" w:name="_Toc443766739"/>
      <w:bookmarkStart w:id="145" w:name="_Toc443769157"/>
      <w:r w:rsidRPr="00AE7112">
        <w:t>Graphical Performance</w:t>
      </w:r>
      <w:bookmarkEnd w:id="140"/>
      <w:bookmarkEnd w:id="141"/>
      <w:bookmarkEnd w:id="142"/>
      <w:bookmarkEnd w:id="143"/>
      <w:bookmarkEnd w:id="144"/>
      <w:bookmarkEnd w:id="145"/>
    </w:p>
    <w:p w14:paraId="229B9FB2" w14:textId="050A2D09" w:rsidR="004F31D9" w:rsidRPr="004F31D9" w:rsidRDefault="004F31D9" w:rsidP="004F31D9">
      <w:r w:rsidRPr="00D43309">
        <w:t xml:space="preserve">The game must be playable with a reasonable </w:t>
      </w:r>
      <w:r>
        <w:t xml:space="preserve">screen </w:t>
      </w:r>
      <w:r w:rsidRPr="00D43309">
        <w:t>refresh rate which enables players to react enemy ships and the enemy projectiles</w:t>
      </w:r>
      <w:r>
        <w:t xml:space="preserve"> in time</w:t>
      </w:r>
      <w:r w:rsidRPr="00D43309">
        <w:t>. Since there will be a lot</w:t>
      </w:r>
      <w:r>
        <w:t>s</w:t>
      </w:r>
      <w:r w:rsidRPr="00D43309">
        <w:t xml:space="preserve"> of projectile the number of projectiles in screen should not limit the playability by not affecting the ani</w:t>
      </w:r>
      <w:r>
        <w:t>mations and screen refresh rate</w:t>
      </w:r>
      <w:r w:rsidRPr="00D43309">
        <w:t>.</w:t>
      </w:r>
    </w:p>
    <w:p w14:paraId="3783CD3C" w14:textId="77777777" w:rsidR="007C69B3" w:rsidRDefault="00DE49B3" w:rsidP="00E8744D">
      <w:pPr>
        <w:pStyle w:val="Heading3"/>
      </w:pPr>
      <w:bookmarkStart w:id="146" w:name="_Toc443762463"/>
      <w:bookmarkStart w:id="147" w:name="_Toc443762566"/>
      <w:bookmarkStart w:id="148" w:name="_Toc443766019"/>
      <w:bookmarkStart w:id="149" w:name="_Toc443766123"/>
      <w:bookmarkStart w:id="150" w:name="_Toc443766740"/>
      <w:bookmarkStart w:id="151" w:name="_Toc443769158"/>
      <w:r w:rsidRPr="00AE7112">
        <w:t>Multiple Input Performance</w:t>
      </w:r>
      <w:bookmarkStart w:id="152" w:name="_Toc443762464"/>
      <w:bookmarkStart w:id="153" w:name="_Toc443762567"/>
      <w:bookmarkEnd w:id="146"/>
      <w:bookmarkEnd w:id="147"/>
      <w:bookmarkEnd w:id="148"/>
      <w:bookmarkEnd w:id="149"/>
      <w:bookmarkEnd w:id="150"/>
      <w:bookmarkEnd w:id="151"/>
    </w:p>
    <w:p w14:paraId="0782D283" w14:textId="5C4EF652" w:rsidR="007C69B3" w:rsidRPr="007C69B3" w:rsidRDefault="007C69B3" w:rsidP="007C69B3">
      <w:r w:rsidRPr="00D43309">
        <w:t>Since there will be up to 3 players and each player can press multiple number of buttons at the same time, the key press detection must be precise enough to get the inputs from each player wi</w:t>
      </w:r>
      <w:r>
        <w:t>thout any latency.</w:t>
      </w:r>
    </w:p>
    <w:p w14:paraId="7F74E9AC" w14:textId="4AAEF5DC" w:rsidR="00DE49B3" w:rsidRDefault="00DE49B3" w:rsidP="00E8744D">
      <w:pPr>
        <w:pStyle w:val="Heading3"/>
      </w:pPr>
      <w:bookmarkStart w:id="154" w:name="_Toc443766020"/>
      <w:bookmarkStart w:id="155" w:name="_Toc443766124"/>
      <w:bookmarkStart w:id="156" w:name="_Toc443766741"/>
      <w:bookmarkStart w:id="157" w:name="_Toc443769159"/>
      <w:r w:rsidRPr="00AE7112">
        <w:t>Hit Box Detection Performance</w:t>
      </w:r>
      <w:bookmarkEnd w:id="152"/>
      <w:bookmarkEnd w:id="153"/>
      <w:bookmarkEnd w:id="154"/>
      <w:bookmarkEnd w:id="155"/>
      <w:bookmarkEnd w:id="156"/>
      <w:bookmarkEnd w:id="157"/>
    </w:p>
    <w:p w14:paraId="351847AA" w14:textId="32F451E4" w:rsidR="007C69B3" w:rsidRPr="007C69B3" w:rsidRDefault="007C69B3" w:rsidP="007C69B3">
      <w:r w:rsidRPr="00D43309">
        <w:t>The main objective of the bullet hell genre of games is to avoid touching the enemy projectiles, so hit</w:t>
      </w:r>
      <w:r>
        <w:t xml:space="preserve"> </w:t>
      </w:r>
      <w:r w:rsidRPr="00D43309">
        <w:t>box detection must be precise and it must be without any errors to maximize the player satisfaction.</w:t>
      </w:r>
    </w:p>
    <w:p w14:paraId="20CDDE5D" w14:textId="031D9BD2" w:rsidR="00DE49B3" w:rsidRDefault="00DE49B3" w:rsidP="00A04110">
      <w:pPr>
        <w:pStyle w:val="Heading2"/>
      </w:pPr>
      <w:bookmarkStart w:id="158" w:name="_Toc443762465"/>
      <w:bookmarkStart w:id="159" w:name="_Toc443762568"/>
      <w:bookmarkStart w:id="160" w:name="_Toc443766021"/>
      <w:bookmarkStart w:id="161" w:name="_Toc443766125"/>
      <w:bookmarkStart w:id="162" w:name="_Toc443766742"/>
      <w:bookmarkStart w:id="163" w:name="_Toc443769160"/>
      <w:r w:rsidRPr="00AE7112">
        <w:t>User-Friendly Interface</w:t>
      </w:r>
      <w:bookmarkEnd w:id="158"/>
      <w:bookmarkEnd w:id="159"/>
      <w:bookmarkEnd w:id="160"/>
      <w:bookmarkEnd w:id="161"/>
      <w:bookmarkEnd w:id="162"/>
      <w:bookmarkEnd w:id="163"/>
    </w:p>
    <w:p w14:paraId="088E32D7" w14:textId="3537DAF0" w:rsidR="007C69B3" w:rsidRPr="007C69B3" w:rsidRDefault="007C69B3" w:rsidP="007C69B3">
      <w:r w:rsidRPr="00D43309">
        <w:t>The interface of menus and screen must be easily understandable and clean to make it easy to navigate through. The in-game user interface that shows necessary information about the player and the stage must be understandable by a look from corner of the eye since the player will be and should be focused on the game and the enemy projectiles.</w:t>
      </w:r>
    </w:p>
    <w:p w14:paraId="485FC26F" w14:textId="76609EC4" w:rsidR="00DE49B3" w:rsidRDefault="00DE49B3" w:rsidP="00A04110">
      <w:pPr>
        <w:pStyle w:val="Heading2"/>
      </w:pPr>
      <w:bookmarkStart w:id="164" w:name="_Toc443762466"/>
      <w:bookmarkStart w:id="165" w:name="_Toc443762569"/>
      <w:bookmarkStart w:id="166" w:name="_Toc443766022"/>
      <w:bookmarkStart w:id="167" w:name="_Toc443766126"/>
      <w:bookmarkStart w:id="168" w:name="_Toc443766743"/>
      <w:bookmarkStart w:id="169" w:name="_Toc443769161"/>
      <w:r w:rsidRPr="00AE7112">
        <w:t>Extendibility</w:t>
      </w:r>
      <w:bookmarkEnd w:id="164"/>
      <w:bookmarkEnd w:id="165"/>
      <w:bookmarkEnd w:id="166"/>
      <w:bookmarkEnd w:id="167"/>
      <w:bookmarkEnd w:id="168"/>
      <w:bookmarkEnd w:id="169"/>
    </w:p>
    <w:p w14:paraId="31CE779C" w14:textId="395B462A" w:rsidR="007C69B3" w:rsidRDefault="007C69B3" w:rsidP="007C69B3">
      <w:r w:rsidRPr="00D43309">
        <w:t>As a good software engineering practice and to appeal possible customers, the game should be extendable. Possible extensions listed below:</w:t>
      </w:r>
    </w:p>
    <w:p w14:paraId="0C48BAA0" w14:textId="4E9CF921" w:rsidR="007C69B3" w:rsidRPr="00D43309" w:rsidRDefault="007C69B3" w:rsidP="007D1E46">
      <w:pPr>
        <w:pStyle w:val="ListParagraph"/>
        <w:numPr>
          <w:ilvl w:val="0"/>
          <w:numId w:val="5"/>
        </w:numPr>
      </w:pPr>
      <w:r w:rsidRPr="00D43309">
        <w:t>Gamepad Support</w:t>
      </w:r>
    </w:p>
    <w:p w14:paraId="5D2C50AF" w14:textId="285B5163" w:rsidR="007C69B3" w:rsidRPr="00D43309" w:rsidRDefault="007C69B3" w:rsidP="007D1E46">
      <w:pPr>
        <w:pStyle w:val="ListParagraph"/>
        <w:numPr>
          <w:ilvl w:val="0"/>
          <w:numId w:val="5"/>
        </w:numPr>
      </w:pPr>
      <w:r w:rsidRPr="00D43309">
        <w:t>Mouse Support</w:t>
      </w:r>
    </w:p>
    <w:p w14:paraId="08202B22" w14:textId="1344A952" w:rsidR="007C69B3" w:rsidRPr="00D43309" w:rsidRDefault="007C69B3" w:rsidP="007D1E46">
      <w:pPr>
        <w:pStyle w:val="ListParagraph"/>
        <w:numPr>
          <w:ilvl w:val="0"/>
          <w:numId w:val="5"/>
        </w:numPr>
      </w:pPr>
      <w:r w:rsidRPr="00D43309">
        <w:t>Adding 4th player to Multiplayer Game</w:t>
      </w:r>
    </w:p>
    <w:p w14:paraId="55237DDC" w14:textId="7A6C04CA" w:rsidR="007C69B3" w:rsidRPr="00D43309" w:rsidRDefault="007C69B3" w:rsidP="007D1E46">
      <w:pPr>
        <w:pStyle w:val="ListParagraph"/>
        <w:numPr>
          <w:ilvl w:val="0"/>
          <w:numId w:val="5"/>
        </w:numPr>
      </w:pPr>
      <w:r w:rsidRPr="00D43309">
        <w:t>Online Multiplayer Game</w:t>
      </w:r>
    </w:p>
    <w:p w14:paraId="4DA037D7" w14:textId="5725F483" w:rsidR="007C69B3" w:rsidRPr="00D43309" w:rsidRDefault="007C69B3" w:rsidP="007D1E46">
      <w:pPr>
        <w:pStyle w:val="ListParagraph"/>
        <w:numPr>
          <w:ilvl w:val="0"/>
          <w:numId w:val="5"/>
        </w:numPr>
      </w:pPr>
      <w:r w:rsidRPr="00D43309">
        <w:t>New Enemies</w:t>
      </w:r>
    </w:p>
    <w:p w14:paraId="168B018F" w14:textId="5A2D7A8A" w:rsidR="007C69B3" w:rsidRPr="00D43309" w:rsidRDefault="007C69B3" w:rsidP="007D1E46">
      <w:pPr>
        <w:pStyle w:val="ListParagraph"/>
        <w:numPr>
          <w:ilvl w:val="0"/>
          <w:numId w:val="5"/>
        </w:numPr>
      </w:pPr>
      <w:r w:rsidRPr="00D43309">
        <w:t>New Bosses</w:t>
      </w:r>
    </w:p>
    <w:p w14:paraId="6DC7853E" w14:textId="487CDC92" w:rsidR="007C69B3" w:rsidRPr="00D43309" w:rsidRDefault="007C69B3" w:rsidP="007D1E46">
      <w:pPr>
        <w:pStyle w:val="ListParagraph"/>
        <w:numPr>
          <w:ilvl w:val="0"/>
          <w:numId w:val="5"/>
        </w:numPr>
      </w:pPr>
      <w:r w:rsidRPr="00D43309">
        <w:t>New attack pattern for normal enemies</w:t>
      </w:r>
    </w:p>
    <w:p w14:paraId="1A4F8181" w14:textId="25E12053" w:rsidR="007C69B3" w:rsidRPr="00D43309" w:rsidRDefault="007C69B3" w:rsidP="007D1E46">
      <w:pPr>
        <w:pStyle w:val="ListParagraph"/>
        <w:numPr>
          <w:ilvl w:val="0"/>
          <w:numId w:val="5"/>
        </w:numPr>
      </w:pPr>
      <w:r w:rsidRPr="00D43309">
        <w:t>Adding new stages</w:t>
      </w:r>
    </w:p>
    <w:p w14:paraId="7727ED94" w14:textId="6B1C5AD9" w:rsidR="007C69B3" w:rsidRPr="00D43309" w:rsidRDefault="007C69B3" w:rsidP="007D1E46">
      <w:pPr>
        <w:pStyle w:val="ListParagraph"/>
        <w:numPr>
          <w:ilvl w:val="0"/>
          <w:numId w:val="5"/>
        </w:numPr>
      </w:pPr>
      <w:r w:rsidRPr="00D43309">
        <w:t>Adding life system for player</w:t>
      </w:r>
    </w:p>
    <w:p w14:paraId="2AC1E9EB" w14:textId="4339869B" w:rsidR="007C69B3" w:rsidRPr="007C69B3" w:rsidRDefault="007C69B3" w:rsidP="007D1E46">
      <w:pPr>
        <w:pStyle w:val="ListParagraph"/>
        <w:numPr>
          <w:ilvl w:val="0"/>
          <w:numId w:val="5"/>
        </w:numPr>
      </w:pPr>
      <w:r w:rsidRPr="00D43309">
        <w:t>Adding weapons system for player</w:t>
      </w:r>
    </w:p>
    <w:p w14:paraId="3D2AE745" w14:textId="22B242BA" w:rsidR="00DE49B3" w:rsidRPr="00AE7112" w:rsidRDefault="00DE49B3" w:rsidP="00925C09">
      <w:pPr>
        <w:pStyle w:val="Heading1"/>
      </w:pPr>
      <w:bookmarkStart w:id="170" w:name="_Toc443762467"/>
      <w:bookmarkStart w:id="171" w:name="_Toc443762570"/>
      <w:bookmarkStart w:id="172" w:name="_Toc443766023"/>
      <w:bookmarkStart w:id="173" w:name="_Toc443766127"/>
      <w:bookmarkStart w:id="174" w:name="_Toc443766744"/>
      <w:bookmarkStart w:id="175" w:name="_Toc443769162"/>
      <w:r w:rsidRPr="00AE7112">
        <w:t>System Model</w:t>
      </w:r>
      <w:bookmarkEnd w:id="170"/>
      <w:bookmarkEnd w:id="171"/>
      <w:bookmarkEnd w:id="172"/>
      <w:bookmarkEnd w:id="173"/>
      <w:bookmarkEnd w:id="174"/>
      <w:bookmarkEnd w:id="175"/>
    </w:p>
    <w:p w14:paraId="31F70A73" w14:textId="04EA7F74" w:rsidR="00DE49B3" w:rsidRDefault="00DA412A" w:rsidP="00A04110">
      <w:pPr>
        <w:pStyle w:val="Heading2"/>
      </w:pPr>
      <w:bookmarkStart w:id="176" w:name="_Toc443762468"/>
      <w:bookmarkStart w:id="177" w:name="_Toc443762571"/>
      <w:bookmarkStart w:id="178" w:name="_Toc443766024"/>
      <w:bookmarkStart w:id="179" w:name="_Toc443766128"/>
      <w:bookmarkStart w:id="180" w:name="_Toc443766745"/>
      <w:bookmarkStart w:id="181" w:name="_Toc443769163"/>
      <w:r>
        <w:rPr>
          <w:noProof/>
        </w:rPr>
        <w:drawing>
          <wp:anchor distT="0" distB="0" distL="114300" distR="114300" simplePos="0" relativeHeight="251659264" behindDoc="0" locked="0" layoutInCell="1" allowOverlap="1" wp14:anchorId="12E97C7B" wp14:editId="59151435">
            <wp:simplePos x="0" y="0"/>
            <wp:positionH relativeFrom="margin">
              <wp:align>center</wp:align>
            </wp:positionH>
            <wp:positionV relativeFrom="margin">
              <wp:posOffset>3674110</wp:posOffset>
            </wp:positionV>
            <wp:extent cx="5276215" cy="350139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76215" cy="3501390"/>
                    </a:xfrm>
                    <a:prstGeom prst="rect">
                      <a:avLst/>
                    </a:prstGeom>
                  </pic:spPr>
                </pic:pic>
              </a:graphicData>
            </a:graphic>
          </wp:anchor>
        </w:drawing>
      </w:r>
      <w:r w:rsidR="00DE49B3" w:rsidRPr="00AE7112">
        <w:t>Use Case Model</w:t>
      </w:r>
      <w:bookmarkEnd w:id="176"/>
      <w:bookmarkEnd w:id="177"/>
      <w:bookmarkEnd w:id="178"/>
      <w:bookmarkEnd w:id="179"/>
      <w:bookmarkEnd w:id="180"/>
      <w:bookmarkEnd w:id="181"/>
    </w:p>
    <w:p w14:paraId="48A417EB" w14:textId="794C7326" w:rsidR="00DA412A" w:rsidRDefault="00DA412A">
      <w:pPr>
        <w:rPr>
          <w:spacing w:val="10"/>
        </w:rPr>
      </w:pPr>
      <w:r>
        <w:br w:type="page"/>
      </w:r>
    </w:p>
    <w:p w14:paraId="7C755D81" w14:textId="5E5AD5BB" w:rsidR="00DE49B3" w:rsidRPr="00E8744D" w:rsidRDefault="00DE49B3" w:rsidP="00E8744D">
      <w:pPr>
        <w:pStyle w:val="Heading3"/>
      </w:pPr>
      <w:bookmarkStart w:id="182" w:name="_Toc443762469"/>
      <w:bookmarkStart w:id="183" w:name="_Toc443762572"/>
      <w:bookmarkStart w:id="184" w:name="_Toc443766025"/>
      <w:bookmarkStart w:id="185" w:name="_Toc443766129"/>
      <w:bookmarkStart w:id="186" w:name="_Toc443766746"/>
      <w:bookmarkStart w:id="187" w:name="_Toc443769164"/>
      <w:r w:rsidRPr="00E8744D">
        <w:t>Play Game</w:t>
      </w:r>
      <w:bookmarkEnd w:id="182"/>
      <w:bookmarkEnd w:id="183"/>
      <w:bookmarkEnd w:id="184"/>
      <w:bookmarkEnd w:id="185"/>
      <w:bookmarkEnd w:id="186"/>
      <w:bookmarkEnd w:id="187"/>
    </w:p>
    <w:p w14:paraId="484A693E" w14:textId="2D5D440B" w:rsidR="007C69B3" w:rsidRPr="00D43309" w:rsidRDefault="007C69B3" w:rsidP="007C69B3">
      <w:r w:rsidRPr="007C69B3">
        <w:rPr>
          <w:rStyle w:val="Strong"/>
        </w:rPr>
        <w:t>Use Case Name:</w:t>
      </w:r>
      <w:r w:rsidRPr="00D43309">
        <w:t xml:space="preserve"> Play Game</w:t>
      </w:r>
    </w:p>
    <w:p w14:paraId="69B45234" w14:textId="77777777" w:rsidR="007C69B3" w:rsidRPr="00D43309" w:rsidRDefault="007C69B3" w:rsidP="007C69B3">
      <w:r w:rsidRPr="007C69B3">
        <w:rPr>
          <w:rStyle w:val="Strong"/>
        </w:rPr>
        <w:t>Primary Actor:</w:t>
      </w:r>
      <w:r w:rsidRPr="00D43309">
        <w:t xml:space="preserve"> Player</w:t>
      </w:r>
    </w:p>
    <w:p w14:paraId="45C27732" w14:textId="77777777" w:rsidR="007C69B3" w:rsidRPr="00D43309" w:rsidRDefault="007C69B3" w:rsidP="007C69B3"/>
    <w:p w14:paraId="50639EFE" w14:textId="77777777" w:rsidR="007C69B3" w:rsidRPr="007C69B3" w:rsidRDefault="007C69B3" w:rsidP="007C69B3">
      <w:pPr>
        <w:rPr>
          <w:rStyle w:val="Strong"/>
        </w:rPr>
      </w:pPr>
      <w:r w:rsidRPr="007C69B3">
        <w:rPr>
          <w:rStyle w:val="Strong"/>
        </w:rPr>
        <w:t>Stakeholders and Interests:</w:t>
      </w:r>
    </w:p>
    <w:p w14:paraId="18D74A58" w14:textId="77777777" w:rsidR="007C69B3" w:rsidRPr="00D43309" w:rsidRDefault="007C69B3" w:rsidP="007C69B3">
      <w:r w:rsidRPr="00D43309">
        <w:t>-Player wants to play the game.</w:t>
      </w:r>
    </w:p>
    <w:p w14:paraId="164BE42B" w14:textId="77777777" w:rsidR="007C69B3" w:rsidRPr="00D43309" w:rsidRDefault="007C69B3" w:rsidP="007C69B3">
      <w:r w:rsidRPr="00D43309">
        <w:t>-System keeps the score of the Player.</w:t>
      </w:r>
    </w:p>
    <w:p w14:paraId="787D030F" w14:textId="77777777" w:rsidR="007C69B3" w:rsidRPr="00D43309" w:rsidRDefault="007C69B3" w:rsidP="007C69B3"/>
    <w:p w14:paraId="6EEB548D" w14:textId="77777777" w:rsidR="007C69B3" w:rsidRPr="007D1E46" w:rsidRDefault="007C69B3" w:rsidP="007C69B3">
      <w:pPr>
        <w:rPr>
          <w:rStyle w:val="Strong"/>
        </w:rPr>
      </w:pPr>
      <w:r w:rsidRPr="007D1E46">
        <w:rPr>
          <w:rStyle w:val="Strong"/>
        </w:rPr>
        <w:t>Pre-condition: -</w:t>
      </w:r>
    </w:p>
    <w:p w14:paraId="55179A09" w14:textId="27CA5F20" w:rsidR="007C69B3" w:rsidRPr="00D43309" w:rsidRDefault="007C69B3" w:rsidP="007C69B3">
      <w:r w:rsidRPr="007D1E46">
        <w:rPr>
          <w:rStyle w:val="Strong"/>
        </w:rPr>
        <w:t>Post-condition:</w:t>
      </w:r>
      <w:r w:rsidR="007D1E46">
        <w:t xml:space="preserve"> </w:t>
      </w:r>
      <w:r w:rsidRPr="00D43309">
        <w:t>If player gets a higher score than any of the high scores system will update the high score list.</w:t>
      </w:r>
    </w:p>
    <w:p w14:paraId="057D2C01" w14:textId="77777777" w:rsidR="007C69B3" w:rsidRPr="00D43309" w:rsidRDefault="007C69B3" w:rsidP="007C69B3"/>
    <w:p w14:paraId="2E0DE8F2" w14:textId="5138C207" w:rsidR="007C69B3" w:rsidRPr="00D43309" w:rsidRDefault="007C69B3" w:rsidP="007C69B3">
      <w:r w:rsidRPr="007C69B3">
        <w:rPr>
          <w:rStyle w:val="Strong"/>
        </w:rPr>
        <w:t>Entry Condition:</w:t>
      </w:r>
      <w:r w:rsidRPr="00D43309">
        <w:t xml:space="preserve"> Player s</w:t>
      </w:r>
      <w:r w:rsidR="00110A7C">
        <w:t>elects “Play Game” button from main m</w:t>
      </w:r>
      <w:r w:rsidRPr="00D43309">
        <w:t>enu.</w:t>
      </w:r>
    </w:p>
    <w:p w14:paraId="66AE69CC" w14:textId="59F3C772" w:rsidR="007C69B3" w:rsidRPr="00D43309" w:rsidRDefault="007C69B3" w:rsidP="007C69B3">
      <w:r w:rsidRPr="007C69B3">
        <w:rPr>
          <w:rStyle w:val="Strong"/>
        </w:rPr>
        <w:t>Exit Condition</w:t>
      </w:r>
      <w:r w:rsidR="007D1E46">
        <w:rPr>
          <w:rStyle w:val="Strong"/>
        </w:rPr>
        <w:t>s</w:t>
      </w:r>
      <w:r w:rsidRPr="007C69B3">
        <w:rPr>
          <w:rStyle w:val="Strong"/>
        </w:rPr>
        <w:t>:</w:t>
      </w:r>
      <w:r w:rsidRPr="00D43309">
        <w:t xml:space="preserve"> Player selects “Return to</w:t>
      </w:r>
      <w:r w:rsidR="007D1E46">
        <w:t xml:space="preserve"> Main Menu” from Pause Menu. </w:t>
      </w:r>
      <w:r w:rsidRPr="00D43309">
        <w:t>Finishing the game.</w:t>
      </w:r>
    </w:p>
    <w:p w14:paraId="4C1DA7CD" w14:textId="77777777" w:rsidR="007C69B3" w:rsidRPr="00D43309" w:rsidRDefault="007C69B3" w:rsidP="007C69B3"/>
    <w:p w14:paraId="28BB4482" w14:textId="77777777" w:rsidR="007C69B3" w:rsidRPr="007C69B3" w:rsidRDefault="007C69B3" w:rsidP="007C69B3">
      <w:pPr>
        <w:rPr>
          <w:rStyle w:val="Strong"/>
        </w:rPr>
      </w:pPr>
      <w:r w:rsidRPr="007C69B3">
        <w:rPr>
          <w:rStyle w:val="Strong"/>
        </w:rPr>
        <w:t>Success Scenario Event Flow:</w:t>
      </w:r>
    </w:p>
    <w:p w14:paraId="333FEB52" w14:textId="02D9CA05" w:rsidR="007C69B3" w:rsidRPr="00D43309" w:rsidRDefault="007C69B3" w:rsidP="007D1E46">
      <w:pPr>
        <w:pStyle w:val="ListParagraph"/>
        <w:numPr>
          <w:ilvl w:val="0"/>
          <w:numId w:val="6"/>
        </w:numPr>
      </w:pPr>
      <w:r w:rsidRPr="00D43309">
        <w:t>Game is started by System.</w:t>
      </w:r>
    </w:p>
    <w:p w14:paraId="36337631" w14:textId="7827D2F7" w:rsidR="007C69B3" w:rsidRPr="00D43309" w:rsidRDefault="007C69B3" w:rsidP="007D1E46">
      <w:pPr>
        <w:pStyle w:val="ListParagraph"/>
        <w:numPr>
          <w:ilvl w:val="0"/>
          <w:numId w:val="6"/>
        </w:numPr>
      </w:pPr>
      <w:r w:rsidRPr="00D43309">
        <w:t>Player starts playing from first level.</w:t>
      </w:r>
    </w:p>
    <w:p w14:paraId="6F4A01A0" w14:textId="2AD553EE" w:rsidR="007C69B3" w:rsidRPr="00D43309" w:rsidRDefault="007C69B3" w:rsidP="007D1E46">
      <w:pPr>
        <w:pStyle w:val="ListParagraph"/>
        <w:numPr>
          <w:ilvl w:val="0"/>
          <w:numId w:val="6"/>
        </w:numPr>
      </w:pPr>
      <w:r w:rsidRPr="00D43309">
        <w:t>Player plays the stage until every enemy including the boss is defeated.</w:t>
      </w:r>
    </w:p>
    <w:p w14:paraId="052D5070" w14:textId="5501A827" w:rsidR="007C69B3" w:rsidRPr="00D43309" w:rsidRDefault="007C69B3" w:rsidP="007D1E46">
      <w:pPr>
        <w:pStyle w:val="ListParagraph"/>
        <w:numPr>
          <w:ilvl w:val="0"/>
          <w:numId w:val="6"/>
        </w:numPr>
      </w:pPr>
      <w:r w:rsidRPr="00D43309">
        <w:t>System grants access to next level.</w:t>
      </w:r>
    </w:p>
    <w:p w14:paraId="36738F29" w14:textId="3B9CC014" w:rsidR="007C69B3" w:rsidRPr="00D43309" w:rsidRDefault="007C69B3" w:rsidP="007D1E46">
      <w:pPr>
        <w:pStyle w:val="ListParagraph"/>
        <w:numPr>
          <w:ilvl w:val="0"/>
          <w:numId w:val="6"/>
        </w:numPr>
      </w:pPr>
      <w:r w:rsidRPr="00D43309">
        <w:t>Player starts playing next level.</w:t>
      </w:r>
    </w:p>
    <w:p w14:paraId="0A47F3C3" w14:textId="078185ED" w:rsidR="007C69B3" w:rsidRPr="00D43309" w:rsidRDefault="007C69B3" w:rsidP="007D1E46">
      <w:pPr>
        <w:pStyle w:val="ListParagraph"/>
        <w:numPr>
          <w:ilvl w:val="0"/>
          <w:numId w:val="6"/>
        </w:numPr>
      </w:pPr>
      <w:r w:rsidRPr="00D43309">
        <w:t>If player gets a higher score than any of those in the high scores list system updates the high scores list.</w:t>
      </w:r>
    </w:p>
    <w:p w14:paraId="055F277B" w14:textId="2D24C442" w:rsidR="007C69B3" w:rsidRPr="00D43309" w:rsidRDefault="00110A7C" w:rsidP="007D1E46">
      <w:pPr>
        <w:pStyle w:val="ListParagraph"/>
        <w:numPr>
          <w:ilvl w:val="0"/>
          <w:numId w:val="6"/>
        </w:numPr>
      </w:pPr>
      <w:r>
        <w:t>System returns to main m</w:t>
      </w:r>
      <w:r w:rsidR="007C69B3" w:rsidRPr="00D43309">
        <w:t>enu.</w:t>
      </w:r>
    </w:p>
    <w:p w14:paraId="2E7A5088" w14:textId="77777777" w:rsidR="007C69B3" w:rsidRPr="00D43309" w:rsidRDefault="007C69B3" w:rsidP="007C69B3"/>
    <w:p w14:paraId="257049C0" w14:textId="6FB3E225" w:rsidR="007C69B3" w:rsidRPr="007D1E46" w:rsidRDefault="007C69B3" w:rsidP="007C69B3">
      <w:pPr>
        <w:rPr>
          <w:rStyle w:val="Strong"/>
        </w:rPr>
      </w:pPr>
      <w:r w:rsidRPr="007D1E46">
        <w:rPr>
          <w:rStyle w:val="Strong"/>
        </w:rPr>
        <w:t>Alternative Flows:</w:t>
      </w:r>
    </w:p>
    <w:p w14:paraId="5FCA0425" w14:textId="29DD4658" w:rsidR="007C69B3" w:rsidRPr="00D43309" w:rsidRDefault="007C69B3" w:rsidP="007D1E46">
      <w:pPr>
        <w:pStyle w:val="ListParagraph"/>
        <w:numPr>
          <w:ilvl w:val="0"/>
          <w:numId w:val="7"/>
        </w:numPr>
      </w:pPr>
      <w:r w:rsidRPr="00D43309">
        <w:t>Player tries to destroy all enemies to complete the stage.</w:t>
      </w:r>
    </w:p>
    <w:p w14:paraId="640DDE86" w14:textId="28E06288" w:rsidR="007C69B3" w:rsidRPr="00D43309" w:rsidRDefault="007C69B3" w:rsidP="007D1E46">
      <w:pPr>
        <w:pStyle w:val="ListParagraph"/>
        <w:numPr>
          <w:ilvl w:val="1"/>
          <w:numId w:val="7"/>
        </w:numPr>
      </w:pPr>
      <w:r w:rsidRPr="00D43309">
        <w:t>Player dodges the enemy projectiles with the keyboard.</w:t>
      </w:r>
    </w:p>
    <w:p w14:paraId="031EA7C8" w14:textId="3966AA37" w:rsidR="007C69B3" w:rsidRPr="00D43309" w:rsidRDefault="007C69B3" w:rsidP="007D1E46">
      <w:pPr>
        <w:pStyle w:val="ListParagraph"/>
        <w:numPr>
          <w:ilvl w:val="1"/>
          <w:numId w:val="7"/>
        </w:numPr>
      </w:pPr>
      <w:r w:rsidRPr="00D43309">
        <w:t>Player shoots the enemy.</w:t>
      </w:r>
    </w:p>
    <w:p w14:paraId="4A1742C0" w14:textId="3B7B5A7C" w:rsidR="007C69B3" w:rsidRPr="00D43309" w:rsidRDefault="007C69B3" w:rsidP="007D1E46">
      <w:pPr>
        <w:pStyle w:val="ListParagraph"/>
        <w:numPr>
          <w:ilvl w:val="1"/>
          <w:numId w:val="7"/>
        </w:numPr>
      </w:pPr>
      <w:r w:rsidRPr="00D43309">
        <w:t xml:space="preserve">Enemies that collide with </w:t>
      </w:r>
      <w:r w:rsidR="00090B00" w:rsidRPr="00D43309">
        <w:t>player’s</w:t>
      </w:r>
      <w:r w:rsidRPr="00D43309">
        <w:t xml:space="preserve"> projectil</w:t>
      </w:r>
      <w:r w:rsidR="007D1E46">
        <w:t xml:space="preserve">es are removed if their health </w:t>
      </w:r>
      <w:r w:rsidRPr="00D43309">
        <w:t>becomes 0.</w:t>
      </w:r>
    </w:p>
    <w:p w14:paraId="7968A833" w14:textId="4B745B2A" w:rsidR="007C69B3" w:rsidRPr="00D43309" w:rsidRDefault="007C69B3" w:rsidP="007D1E46">
      <w:pPr>
        <w:pStyle w:val="ListParagraph"/>
        <w:numPr>
          <w:ilvl w:val="1"/>
          <w:numId w:val="7"/>
        </w:numPr>
      </w:pPr>
      <w:r w:rsidRPr="007D1E46">
        <w:rPr>
          <w:i/>
        </w:rPr>
        <w:t>Player follows steps A.1 – A.3 to destroy all enemies.</w:t>
      </w:r>
    </w:p>
    <w:p w14:paraId="3F09A550" w14:textId="7378C440" w:rsidR="007C69B3" w:rsidRPr="00D43309" w:rsidRDefault="007C69B3" w:rsidP="007D1E46">
      <w:pPr>
        <w:pStyle w:val="ListParagraph"/>
        <w:numPr>
          <w:ilvl w:val="1"/>
          <w:numId w:val="7"/>
        </w:numPr>
      </w:pPr>
      <w:r w:rsidRPr="00D43309">
        <w:t>Player completes the stage, system updates player’s score according to</w:t>
      </w:r>
      <w:r w:rsidR="007D1E46">
        <w:t xml:space="preserve"> </w:t>
      </w:r>
      <w:r w:rsidRPr="00D43309">
        <w:t>time.</w:t>
      </w:r>
    </w:p>
    <w:p w14:paraId="0FB8FAEE" w14:textId="77777777" w:rsidR="007D1E46" w:rsidRDefault="007D1E46" w:rsidP="007C69B3"/>
    <w:p w14:paraId="5A3D4785" w14:textId="1EDC97D1" w:rsidR="007C69B3" w:rsidRPr="00D43309" w:rsidRDefault="007C69B3" w:rsidP="007D1E46">
      <w:pPr>
        <w:pStyle w:val="ListParagraph"/>
        <w:numPr>
          <w:ilvl w:val="0"/>
          <w:numId w:val="7"/>
        </w:numPr>
      </w:pPr>
      <w:r w:rsidRPr="00D43309">
        <w:t>Player wants to pause the game anytime during the game.</w:t>
      </w:r>
    </w:p>
    <w:p w14:paraId="7BEDAF53" w14:textId="18E0360B" w:rsidR="007C69B3" w:rsidRPr="00D43309" w:rsidRDefault="007C69B3" w:rsidP="007D1E46">
      <w:pPr>
        <w:pStyle w:val="ListParagraph"/>
        <w:numPr>
          <w:ilvl w:val="1"/>
          <w:numId w:val="7"/>
        </w:numPr>
      </w:pPr>
      <w:r w:rsidRPr="00D43309">
        <w:t>Player presses Esc key to pause the game.</w:t>
      </w:r>
    </w:p>
    <w:p w14:paraId="686C0693" w14:textId="7AB9DD50" w:rsidR="007C69B3" w:rsidRPr="00D43309" w:rsidRDefault="007C69B3" w:rsidP="007D1E46">
      <w:pPr>
        <w:pStyle w:val="ListParagraph"/>
        <w:numPr>
          <w:ilvl w:val="1"/>
          <w:numId w:val="7"/>
        </w:numPr>
      </w:pPr>
      <w:r w:rsidRPr="00D43309">
        <w:t>System pauses the game and shows “PAUSED” string.</w:t>
      </w:r>
    </w:p>
    <w:p w14:paraId="13452653" w14:textId="476C38ED" w:rsidR="007C69B3" w:rsidRPr="00D43309" w:rsidRDefault="007C69B3" w:rsidP="007D1E46">
      <w:pPr>
        <w:pStyle w:val="ListParagraph"/>
        <w:numPr>
          <w:ilvl w:val="1"/>
          <w:numId w:val="7"/>
        </w:numPr>
      </w:pPr>
      <w:r w:rsidRPr="00D43309">
        <w:t>Player wants to return to the game.</w:t>
      </w:r>
    </w:p>
    <w:p w14:paraId="5EDBE75D" w14:textId="1DD0C779" w:rsidR="007C69B3" w:rsidRPr="00D43309" w:rsidRDefault="007C69B3" w:rsidP="007D1E46">
      <w:pPr>
        <w:pStyle w:val="ListParagraph"/>
        <w:numPr>
          <w:ilvl w:val="2"/>
          <w:numId w:val="7"/>
        </w:numPr>
      </w:pPr>
      <w:r w:rsidRPr="00D43309">
        <w:t>Player presses Esc key to resume the game.</w:t>
      </w:r>
    </w:p>
    <w:p w14:paraId="6E85CB91" w14:textId="67D8C66D" w:rsidR="009D1F2E" w:rsidRPr="007C69B3" w:rsidRDefault="007C69B3" w:rsidP="009D1F2E">
      <w:pPr>
        <w:pStyle w:val="ListParagraph"/>
        <w:numPr>
          <w:ilvl w:val="2"/>
          <w:numId w:val="7"/>
        </w:numPr>
      </w:pPr>
      <w:r w:rsidRPr="00D43309">
        <w:t>System starts the countdown from 3.</w:t>
      </w:r>
    </w:p>
    <w:p w14:paraId="7FE86A33" w14:textId="7B4F9DC4" w:rsidR="00DE49B3" w:rsidRDefault="00DE49B3" w:rsidP="00E8744D">
      <w:pPr>
        <w:pStyle w:val="Heading3"/>
      </w:pPr>
      <w:bookmarkStart w:id="188" w:name="_Toc443762470"/>
      <w:bookmarkStart w:id="189" w:name="_Toc443762573"/>
      <w:bookmarkStart w:id="190" w:name="_Toc443766026"/>
      <w:bookmarkStart w:id="191" w:name="_Toc443766130"/>
      <w:bookmarkStart w:id="192" w:name="_Toc443766747"/>
      <w:bookmarkStart w:id="193" w:name="_Toc443769165"/>
      <w:r w:rsidRPr="00AE7112">
        <w:t>Tutorial</w:t>
      </w:r>
      <w:bookmarkEnd w:id="188"/>
      <w:bookmarkEnd w:id="189"/>
      <w:bookmarkEnd w:id="190"/>
      <w:bookmarkEnd w:id="191"/>
      <w:bookmarkEnd w:id="192"/>
      <w:bookmarkEnd w:id="193"/>
    </w:p>
    <w:p w14:paraId="7ADB6982" w14:textId="77777777" w:rsidR="007D1E46" w:rsidRPr="00D43309" w:rsidRDefault="007D1E46" w:rsidP="007D1E46">
      <w:r w:rsidRPr="007D1E46">
        <w:rPr>
          <w:rStyle w:val="Strong"/>
        </w:rPr>
        <w:t>Use Case Name:</w:t>
      </w:r>
      <w:r w:rsidRPr="00D43309">
        <w:t xml:space="preserve"> Tutorial</w:t>
      </w:r>
    </w:p>
    <w:p w14:paraId="4E6B92B7" w14:textId="77777777" w:rsidR="007D1E46" w:rsidRPr="00D43309" w:rsidRDefault="007D1E46" w:rsidP="007D1E46">
      <w:r w:rsidRPr="007D1E46">
        <w:rPr>
          <w:rStyle w:val="Strong"/>
        </w:rPr>
        <w:t xml:space="preserve">Primary Actor: </w:t>
      </w:r>
      <w:r w:rsidRPr="00D43309">
        <w:t>Player</w:t>
      </w:r>
    </w:p>
    <w:p w14:paraId="7837590C" w14:textId="77777777" w:rsidR="007D1E46" w:rsidRDefault="007D1E46" w:rsidP="007D1E46">
      <w:pPr>
        <w:rPr>
          <w:rStyle w:val="Strong"/>
        </w:rPr>
      </w:pPr>
    </w:p>
    <w:p w14:paraId="0FE8654D" w14:textId="77777777" w:rsidR="007D1E46" w:rsidRPr="007D1E46" w:rsidRDefault="007D1E46" w:rsidP="007D1E46">
      <w:pPr>
        <w:rPr>
          <w:rStyle w:val="Strong"/>
        </w:rPr>
      </w:pPr>
      <w:r w:rsidRPr="007D1E46">
        <w:rPr>
          <w:rStyle w:val="Strong"/>
        </w:rPr>
        <w:t>Stakeholders and Interests:</w:t>
      </w:r>
    </w:p>
    <w:p w14:paraId="6183073F" w14:textId="77777777" w:rsidR="007D1E46" w:rsidRPr="00D43309" w:rsidRDefault="007D1E46" w:rsidP="007D1E46">
      <w:r w:rsidRPr="00D43309">
        <w:t>-Player wants to learn mechanics of the game</w:t>
      </w:r>
    </w:p>
    <w:p w14:paraId="7AB9F8A4" w14:textId="77777777" w:rsidR="007D1E46" w:rsidRPr="00D43309" w:rsidRDefault="007D1E46" w:rsidP="007D1E46">
      <w:r w:rsidRPr="00D43309">
        <w:t>-System gives an introductory gameplay that helps the Player learn the mechanics</w:t>
      </w:r>
    </w:p>
    <w:p w14:paraId="4B8495FA" w14:textId="77777777" w:rsidR="007D1E46" w:rsidRPr="00D43309" w:rsidRDefault="007D1E46" w:rsidP="007D1E46"/>
    <w:p w14:paraId="387A6EF6" w14:textId="77777777" w:rsidR="007D1E46" w:rsidRPr="007D1E46" w:rsidRDefault="007D1E46" w:rsidP="007D1E46">
      <w:pPr>
        <w:rPr>
          <w:rStyle w:val="Strong"/>
        </w:rPr>
      </w:pPr>
      <w:r w:rsidRPr="007D1E46">
        <w:rPr>
          <w:rStyle w:val="Strong"/>
        </w:rPr>
        <w:t>Pre-conditions: -</w:t>
      </w:r>
    </w:p>
    <w:p w14:paraId="4BFFB6B9" w14:textId="77777777" w:rsidR="007D1E46" w:rsidRPr="007D1E46" w:rsidRDefault="007D1E46" w:rsidP="007D1E46">
      <w:pPr>
        <w:rPr>
          <w:rStyle w:val="Strong"/>
        </w:rPr>
      </w:pPr>
      <w:r w:rsidRPr="007D1E46">
        <w:rPr>
          <w:rStyle w:val="Strong"/>
        </w:rPr>
        <w:t>Post-condition: -</w:t>
      </w:r>
    </w:p>
    <w:p w14:paraId="2C11AB81" w14:textId="77777777" w:rsidR="007D1E46" w:rsidRPr="00D43309" w:rsidRDefault="007D1E46" w:rsidP="007D1E46"/>
    <w:p w14:paraId="3CED349A" w14:textId="1C23BD90" w:rsidR="007D1E46" w:rsidRPr="00D43309" w:rsidRDefault="007D1E46" w:rsidP="007D1E46">
      <w:r w:rsidRPr="007D1E46">
        <w:rPr>
          <w:rStyle w:val="Strong"/>
        </w:rPr>
        <w:t>Entry Condition</w:t>
      </w:r>
      <w:r>
        <w:rPr>
          <w:rStyle w:val="Strong"/>
        </w:rPr>
        <w:t>s</w:t>
      </w:r>
      <w:r w:rsidRPr="007D1E46">
        <w:rPr>
          <w:rStyle w:val="Strong"/>
        </w:rPr>
        <w:t>:</w:t>
      </w:r>
      <w:r w:rsidRPr="00D43309">
        <w:t xml:space="preserve"> Player selec</w:t>
      </w:r>
      <w:r>
        <w:t>ts “Tutorial” from main menu. If it is first time the p</w:t>
      </w:r>
      <w:r w:rsidRPr="00D43309">
        <w:t>layer tries to play the game</w:t>
      </w:r>
    </w:p>
    <w:p w14:paraId="7307CF62" w14:textId="77777777" w:rsidR="007D1E46" w:rsidRPr="00D43309" w:rsidRDefault="007D1E46" w:rsidP="007D1E46">
      <w:r w:rsidRPr="007D1E46">
        <w:rPr>
          <w:rStyle w:val="Strong"/>
        </w:rPr>
        <w:t>Exit Condition:</w:t>
      </w:r>
      <w:r w:rsidRPr="00D43309">
        <w:t xml:space="preserve"> Player selects “Return to Main Menu” from Pause Menu</w:t>
      </w:r>
    </w:p>
    <w:p w14:paraId="0DABE1D5" w14:textId="77777777" w:rsidR="007D1E46" w:rsidRPr="00D43309" w:rsidRDefault="007D1E46" w:rsidP="007D1E46"/>
    <w:p w14:paraId="16036C57" w14:textId="77777777" w:rsidR="007D1E46" w:rsidRPr="007D1E46" w:rsidRDefault="007D1E46" w:rsidP="007D1E46">
      <w:pPr>
        <w:rPr>
          <w:rStyle w:val="Strong"/>
        </w:rPr>
      </w:pPr>
      <w:r w:rsidRPr="007D1E46">
        <w:rPr>
          <w:rStyle w:val="Strong"/>
        </w:rPr>
        <w:t>Success Scenario Event Flow:</w:t>
      </w:r>
    </w:p>
    <w:p w14:paraId="1C6015C8" w14:textId="757544F0" w:rsidR="007D1E46" w:rsidRPr="00D43309" w:rsidRDefault="007D1E46" w:rsidP="00E8744D">
      <w:pPr>
        <w:pStyle w:val="ListParagraph"/>
        <w:numPr>
          <w:ilvl w:val="0"/>
          <w:numId w:val="9"/>
        </w:numPr>
      </w:pPr>
      <w:r w:rsidRPr="00D43309">
        <w:t>System shows the movement mechanics.</w:t>
      </w:r>
    </w:p>
    <w:p w14:paraId="2D305AC5" w14:textId="2EE2AE04" w:rsidR="007D1E46" w:rsidRPr="00D43309" w:rsidRDefault="007D1E46" w:rsidP="00E8744D">
      <w:pPr>
        <w:pStyle w:val="ListParagraph"/>
        <w:numPr>
          <w:ilvl w:val="0"/>
          <w:numId w:val="9"/>
        </w:numPr>
      </w:pPr>
      <w:r w:rsidRPr="00D43309">
        <w:t>System shows the attack mechanics.</w:t>
      </w:r>
    </w:p>
    <w:p w14:paraId="33170B7D" w14:textId="493A9F8D" w:rsidR="007D1E46" w:rsidRPr="00D43309" w:rsidRDefault="007D1E46" w:rsidP="00E8744D">
      <w:pPr>
        <w:pStyle w:val="ListParagraph"/>
        <w:numPr>
          <w:ilvl w:val="0"/>
          <w:numId w:val="9"/>
        </w:numPr>
      </w:pPr>
      <w:r w:rsidRPr="00D43309">
        <w:t>System Shows scoring system.</w:t>
      </w:r>
    </w:p>
    <w:p w14:paraId="16207EAC" w14:textId="6907C4BA" w:rsidR="007D1E46" w:rsidRPr="00D43309" w:rsidRDefault="007D1E46" w:rsidP="00E8744D">
      <w:pPr>
        <w:pStyle w:val="ListParagraph"/>
        <w:numPr>
          <w:ilvl w:val="0"/>
          <w:numId w:val="9"/>
        </w:numPr>
      </w:pPr>
      <w:r w:rsidRPr="00D43309">
        <w:t>System shows power up system</w:t>
      </w:r>
    </w:p>
    <w:p w14:paraId="77A8522A" w14:textId="77777777" w:rsidR="007D1E46" w:rsidRPr="00D43309" w:rsidRDefault="007D1E46" w:rsidP="007D1E46"/>
    <w:p w14:paraId="0F65129E" w14:textId="77777777" w:rsidR="007D1E46" w:rsidRPr="007D1E46" w:rsidRDefault="007D1E46" w:rsidP="007D1E46">
      <w:pPr>
        <w:rPr>
          <w:rStyle w:val="Strong"/>
        </w:rPr>
      </w:pPr>
      <w:r w:rsidRPr="007D1E46">
        <w:rPr>
          <w:rStyle w:val="Strong"/>
        </w:rPr>
        <w:t>Alternative Flows:</w:t>
      </w:r>
    </w:p>
    <w:p w14:paraId="3387E688" w14:textId="7C56F2FD" w:rsidR="007D1E46" w:rsidRPr="00D43309" w:rsidRDefault="007D1E46" w:rsidP="00E8744D">
      <w:pPr>
        <w:pStyle w:val="ListParagraph"/>
        <w:numPr>
          <w:ilvl w:val="0"/>
          <w:numId w:val="10"/>
        </w:numPr>
      </w:pPr>
      <w:r w:rsidRPr="00D43309">
        <w:t xml:space="preserve">If player desires </w:t>
      </w:r>
      <w:r w:rsidR="00E8744D">
        <w:t>to return main menu at any time.</w:t>
      </w:r>
    </w:p>
    <w:p w14:paraId="7FA3AC8B" w14:textId="5853EA63" w:rsidR="007D1E46" w:rsidRPr="00D43309" w:rsidRDefault="007D1E46" w:rsidP="00E8744D">
      <w:pPr>
        <w:pStyle w:val="ListParagraph"/>
        <w:numPr>
          <w:ilvl w:val="1"/>
          <w:numId w:val="10"/>
        </w:numPr>
      </w:pPr>
      <w:r w:rsidRPr="00D43309">
        <w:t>Player selects “Return to Main Menu” from Pause Menu</w:t>
      </w:r>
    </w:p>
    <w:p w14:paraId="62C35687" w14:textId="6941AAD7" w:rsidR="007D1E46" w:rsidRDefault="007D1E46" w:rsidP="00E8744D">
      <w:pPr>
        <w:pStyle w:val="ListParagraph"/>
        <w:numPr>
          <w:ilvl w:val="1"/>
          <w:numId w:val="10"/>
        </w:numPr>
      </w:pPr>
      <w:r w:rsidRPr="00D43309">
        <w:t xml:space="preserve">System displays </w:t>
      </w:r>
      <w:r w:rsidR="00110A7C">
        <w:t>main m</w:t>
      </w:r>
      <w:r w:rsidRPr="00D43309">
        <w:t>enu.</w:t>
      </w:r>
    </w:p>
    <w:p w14:paraId="7A1AEEBB" w14:textId="77777777" w:rsidR="00D11CA1" w:rsidRDefault="00D11CA1">
      <w:bookmarkStart w:id="194" w:name="_Toc443762471"/>
      <w:bookmarkStart w:id="195" w:name="_Toc443762574"/>
      <w:bookmarkStart w:id="196" w:name="_Toc443766027"/>
      <w:bookmarkStart w:id="197" w:name="_Toc443766131"/>
      <w:bookmarkStart w:id="198" w:name="_Toc443766748"/>
      <w:r>
        <w:rPr>
          <w:b/>
        </w:rPr>
        <w:br w:type="page"/>
      </w:r>
    </w:p>
    <w:p w14:paraId="1B8CC7F5" w14:textId="503771F0" w:rsidR="00DE49B3" w:rsidRDefault="00DE49B3" w:rsidP="00E8744D">
      <w:pPr>
        <w:pStyle w:val="Heading3"/>
      </w:pPr>
      <w:bookmarkStart w:id="199" w:name="_Toc443769166"/>
      <w:r w:rsidRPr="00AE7112">
        <w:t>Change Settings</w:t>
      </w:r>
      <w:bookmarkEnd w:id="194"/>
      <w:bookmarkEnd w:id="195"/>
      <w:bookmarkEnd w:id="196"/>
      <w:bookmarkEnd w:id="197"/>
      <w:bookmarkEnd w:id="198"/>
      <w:bookmarkEnd w:id="199"/>
    </w:p>
    <w:p w14:paraId="4797EBCF" w14:textId="77777777" w:rsidR="00E8744D" w:rsidRPr="00D43309" w:rsidRDefault="00E8744D" w:rsidP="00E8744D">
      <w:r w:rsidRPr="00E8744D">
        <w:rPr>
          <w:rStyle w:val="Strong"/>
        </w:rPr>
        <w:t>Use Case Name:</w:t>
      </w:r>
      <w:r w:rsidRPr="00D43309">
        <w:rPr>
          <w:b/>
        </w:rPr>
        <w:t xml:space="preserve"> </w:t>
      </w:r>
      <w:r w:rsidRPr="00D43309">
        <w:t>Change Settings</w:t>
      </w:r>
    </w:p>
    <w:p w14:paraId="2A3E4981" w14:textId="77777777" w:rsidR="00E8744D" w:rsidRDefault="00E8744D" w:rsidP="00E8744D">
      <w:r w:rsidRPr="00E8744D">
        <w:rPr>
          <w:rStyle w:val="Strong"/>
        </w:rPr>
        <w:t>Primary Actor:</w:t>
      </w:r>
      <w:r w:rsidRPr="00D43309">
        <w:rPr>
          <w:b/>
        </w:rPr>
        <w:t xml:space="preserve"> </w:t>
      </w:r>
      <w:r w:rsidRPr="00D43309">
        <w:t>Player</w:t>
      </w:r>
    </w:p>
    <w:p w14:paraId="1498CD11" w14:textId="77777777" w:rsidR="00E8744D" w:rsidRPr="00D43309" w:rsidRDefault="00E8744D" w:rsidP="00E8744D"/>
    <w:p w14:paraId="3296A385" w14:textId="77777777" w:rsidR="00E8744D" w:rsidRPr="00E8744D" w:rsidRDefault="00E8744D" w:rsidP="00E8744D">
      <w:pPr>
        <w:rPr>
          <w:rStyle w:val="Strong"/>
        </w:rPr>
      </w:pPr>
      <w:r w:rsidRPr="00E8744D">
        <w:rPr>
          <w:rStyle w:val="Strong"/>
        </w:rPr>
        <w:t>Stakeholders and Interests:</w:t>
      </w:r>
    </w:p>
    <w:p w14:paraId="580BEDFF" w14:textId="77777777" w:rsidR="00E8744D" w:rsidRPr="00D43309" w:rsidRDefault="00E8744D" w:rsidP="00E8744D">
      <w:r w:rsidRPr="00D43309">
        <w:t>-Player wants to change game settings.</w:t>
      </w:r>
    </w:p>
    <w:p w14:paraId="5CB630D1" w14:textId="77777777" w:rsidR="00E8744D" w:rsidRPr="00D43309" w:rsidRDefault="00E8744D" w:rsidP="00E8744D">
      <w:r w:rsidRPr="00D43309">
        <w:t>-System updates the settings which are changed by player.</w:t>
      </w:r>
    </w:p>
    <w:p w14:paraId="44FFCB3C" w14:textId="77777777" w:rsidR="00E8744D" w:rsidRDefault="00E8744D" w:rsidP="00E8744D">
      <w:pPr>
        <w:rPr>
          <w:b/>
        </w:rPr>
      </w:pPr>
    </w:p>
    <w:p w14:paraId="547BB251" w14:textId="77777777" w:rsidR="00E8744D" w:rsidRPr="00D43309" w:rsidRDefault="00E8744D" w:rsidP="00E8744D">
      <w:r w:rsidRPr="00E8744D">
        <w:rPr>
          <w:rStyle w:val="Strong"/>
        </w:rPr>
        <w:t>Pre-condition:</w:t>
      </w:r>
      <w:r w:rsidRPr="00D43309">
        <w:t xml:space="preserve"> If Player changes game settings, adjusted settings will be saved and used by system.</w:t>
      </w:r>
    </w:p>
    <w:p w14:paraId="2874B8F3" w14:textId="77777777" w:rsidR="00E8744D" w:rsidRPr="00D43309" w:rsidRDefault="00E8744D" w:rsidP="00E8744D">
      <w:r w:rsidRPr="00E8744D">
        <w:rPr>
          <w:rStyle w:val="Strong"/>
        </w:rPr>
        <w:t>Post-condition:</w:t>
      </w:r>
      <w:r w:rsidRPr="00D43309">
        <w:t xml:space="preserve"> Game settings are changed.</w:t>
      </w:r>
    </w:p>
    <w:p w14:paraId="20E80EDB" w14:textId="77777777" w:rsidR="00E8744D" w:rsidRPr="00D43309" w:rsidRDefault="00E8744D" w:rsidP="00E8744D"/>
    <w:p w14:paraId="018EB377" w14:textId="77777777" w:rsidR="00E8744D" w:rsidRPr="00D43309" w:rsidRDefault="00E8744D" w:rsidP="00E8744D">
      <w:r w:rsidRPr="00E8744D">
        <w:rPr>
          <w:rStyle w:val="Strong"/>
        </w:rPr>
        <w:t>Entry Condition:</w:t>
      </w:r>
      <w:r w:rsidRPr="00D43309">
        <w:t xml:space="preserve"> Player selects “Change Settings” button from main menu.</w:t>
      </w:r>
    </w:p>
    <w:p w14:paraId="5A878FC8" w14:textId="77777777" w:rsidR="00E8744D" w:rsidRPr="00D43309" w:rsidRDefault="00E8744D" w:rsidP="00E8744D">
      <w:r w:rsidRPr="00E8744D">
        <w:rPr>
          <w:rStyle w:val="Strong"/>
        </w:rPr>
        <w:t>Exit Condition:</w:t>
      </w:r>
      <w:r w:rsidRPr="00D43309">
        <w:rPr>
          <w:b/>
        </w:rPr>
        <w:t xml:space="preserve"> </w:t>
      </w:r>
      <w:r w:rsidRPr="00D43309">
        <w:t>Player selects “Back” to return to main menu.</w:t>
      </w:r>
    </w:p>
    <w:p w14:paraId="1DA3C44D" w14:textId="77777777" w:rsidR="00E8744D" w:rsidRPr="00D43309" w:rsidRDefault="00E8744D" w:rsidP="00E8744D"/>
    <w:p w14:paraId="2EAE7858" w14:textId="77777777" w:rsidR="00E8744D" w:rsidRPr="00E8744D" w:rsidRDefault="00E8744D" w:rsidP="00E8744D">
      <w:pPr>
        <w:rPr>
          <w:rStyle w:val="Strong"/>
        </w:rPr>
      </w:pPr>
      <w:r w:rsidRPr="00E8744D">
        <w:rPr>
          <w:rStyle w:val="Strong"/>
        </w:rPr>
        <w:t>Success Scenario Event Flow:</w:t>
      </w:r>
    </w:p>
    <w:p w14:paraId="764B8E8C" w14:textId="29BF67E2" w:rsidR="00E8744D" w:rsidRPr="00D43309" w:rsidRDefault="00E8744D" w:rsidP="00E8744D">
      <w:pPr>
        <w:pStyle w:val="ListParagraph"/>
        <w:numPr>
          <w:ilvl w:val="0"/>
          <w:numId w:val="11"/>
        </w:numPr>
      </w:pPr>
      <w:r w:rsidRPr="00D43309">
        <w:t>Player presses “Change Settings” button to make changes about game settings.</w:t>
      </w:r>
    </w:p>
    <w:p w14:paraId="4BA8951C" w14:textId="2F010126" w:rsidR="00E8744D" w:rsidRPr="00D43309" w:rsidRDefault="00E8744D" w:rsidP="00E8744D">
      <w:pPr>
        <w:pStyle w:val="ListParagraph"/>
        <w:numPr>
          <w:ilvl w:val="0"/>
          <w:numId w:val="11"/>
        </w:numPr>
      </w:pPr>
      <w:r w:rsidRPr="00D43309">
        <w:t>Game settings are displayed to Player in “Change Settings” screen by System.</w:t>
      </w:r>
    </w:p>
    <w:p w14:paraId="1D6D1D94" w14:textId="5495E38C" w:rsidR="00E8744D" w:rsidRPr="00D43309" w:rsidRDefault="00E8744D" w:rsidP="00E8744D">
      <w:pPr>
        <w:pStyle w:val="ListParagraph"/>
        <w:numPr>
          <w:ilvl w:val="0"/>
          <w:numId w:val="11"/>
        </w:numPr>
      </w:pPr>
      <w:r w:rsidRPr="00D43309">
        <w:t>Player adjusts settings according to his desire.</w:t>
      </w:r>
    </w:p>
    <w:p w14:paraId="7E147866" w14:textId="15475C69" w:rsidR="00E8744D" w:rsidRPr="00D43309" w:rsidRDefault="00E8744D" w:rsidP="00E8744D">
      <w:pPr>
        <w:pStyle w:val="ListParagraph"/>
        <w:numPr>
          <w:ilvl w:val="0"/>
          <w:numId w:val="11"/>
        </w:numPr>
      </w:pPr>
      <w:r w:rsidRPr="00D43309">
        <w:t>System updates game settings successfully.</w:t>
      </w:r>
    </w:p>
    <w:p w14:paraId="24249045" w14:textId="77777777" w:rsidR="00E8744D" w:rsidRDefault="00E8744D" w:rsidP="00E8744D">
      <w:pPr>
        <w:rPr>
          <w:b/>
        </w:rPr>
      </w:pPr>
    </w:p>
    <w:p w14:paraId="725BE5C0" w14:textId="77777777" w:rsidR="00E8744D" w:rsidRPr="00E8744D" w:rsidRDefault="00E8744D" w:rsidP="00E8744D">
      <w:pPr>
        <w:rPr>
          <w:rStyle w:val="Strong"/>
        </w:rPr>
      </w:pPr>
      <w:r w:rsidRPr="00E8744D">
        <w:rPr>
          <w:rStyle w:val="Strong"/>
        </w:rPr>
        <w:t>Alternative Flows:</w:t>
      </w:r>
    </w:p>
    <w:p w14:paraId="4A89EAF7" w14:textId="66A81768" w:rsidR="00E8744D" w:rsidRPr="00D43309" w:rsidRDefault="00E8744D" w:rsidP="00E8744D">
      <w:pPr>
        <w:pStyle w:val="ListParagraph"/>
        <w:numPr>
          <w:ilvl w:val="0"/>
          <w:numId w:val="12"/>
        </w:numPr>
      </w:pPr>
      <w:r w:rsidRPr="00D43309">
        <w:t xml:space="preserve">If Player wants to </w:t>
      </w:r>
      <w:r>
        <w:t>return to main menu at any time.</w:t>
      </w:r>
    </w:p>
    <w:p w14:paraId="2807D515" w14:textId="48878607" w:rsidR="00E8744D" w:rsidRPr="00D43309" w:rsidRDefault="00E8744D" w:rsidP="00E8744D">
      <w:pPr>
        <w:pStyle w:val="ListParagraph"/>
        <w:numPr>
          <w:ilvl w:val="1"/>
          <w:numId w:val="12"/>
        </w:numPr>
      </w:pPr>
      <w:r w:rsidRPr="00D43309">
        <w:t>Player selects “Back” button from “Change Settings” screen.</w:t>
      </w:r>
    </w:p>
    <w:p w14:paraId="4F8647D1" w14:textId="50B594FE" w:rsidR="00E8744D" w:rsidRPr="00D43309" w:rsidRDefault="00E8744D" w:rsidP="00E8744D">
      <w:pPr>
        <w:pStyle w:val="ListParagraph"/>
        <w:numPr>
          <w:ilvl w:val="1"/>
          <w:numId w:val="12"/>
        </w:numPr>
      </w:pPr>
      <w:r w:rsidRPr="00D43309">
        <w:t>Game settings are updated by System.</w:t>
      </w:r>
    </w:p>
    <w:p w14:paraId="5F7FDEEC" w14:textId="0097CF54" w:rsidR="00E8744D" w:rsidRPr="00E8744D" w:rsidRDefault="00E8744D" w:rsidP="00E8744D">
      <w:pPr>
        <w:pStyle w:val="ListParagraph"/>
        <w:numPr>
          <w:ilvl w:val="1"/>
          <w:numId w:val="12"/>
        </w:numPr>
      </w:pPr>
      <w:r w:rsidRPr="00D43309">
        <w:t>Player returns to main menu.</w:t>
      </w:r>
    </w:p>
    <w:p w14:paraId="3B37D947" w14:textId="70796894" w:rsidR="00610252" w:rsidRDefault="00DE49B3" w:rsidP="00610252">
      <w:pPr>
        <w:pStyle w:val="Heading4"/>
      </w:pPr>
      <w:bookmarkStart w:id="200" w:name="_Toc443762575"/>
      <w:bookmarkStart w:id="201" w:name="_Toc443766028"/>
      <w:bookmarkStart w:id="202" w:name="_Toc443766132"/>
      <w:bookmarkStart w:id="203" w:name="_Toc443766749"/>
      <w:r w:rsidRPr="00E8744D">
        <w:t>Change Player Name</w:t>
      </w:r>
      <w:bookmarkEnd w:id="200"/>
      <w:bookmarkEnd w:id="201"/>
      <w:bookmarkEnd w:id="202"/>
      <w:bookmarkEnd w:id="203"/>
    </w:p>
    <w:p w14:paraId="229CEEDA" w14:textId="77777777" w:rsidR="00DF6274" w:rsidRDefault="00DF6274" w:rsidP="00DF6274">
      <w:r>
        <w:rPr>
          <w:b/>
        </w:rPr>
        <w:t xml:space="preserve">Use Case Name: </w:t>
      </w:r>
      <w:r>
        <w:t>Change Player Name</w:t>
      </w:r>
    </w:p>
    <w:p w14:paraId="7983DDA9" w14:textId="77777777" w:rsidR="00DF6274" w:rsidRDefault="00DF6274" w:rsidP="00DF6274">
      <w:r>
        <w:rPr>
          <w:b/>
        </w:rPr>
        <w:t xml:space="preserve">Primary Actor: </w:t>
      </w:r>
      <w:r>
        <w:t>Player</w:t>
      </w:r>
    </w:p>
    <w:p w14:paraId="62CE294C" w14:textId="77777777" w:rsidR="00DF6274" w:rsidRDefault="00DF6274" w:rsidP="00DF6274"/>
    <w:p w14:paraId="52DB8CA3" w14:textId="77777777" w:rsidR="00DF6274" w:rsidRDefault="00DF6274" w:rsidP="00DF6274">
      <w:r>
        <w:rPr>
          <w:b/>
        </w:rPr>
        <w:t>Stakeholders and Interests</w:t>
      </w:r>
      <w:r>
        <w:t>:</w:t>
      </w:r>
    </w:p>
    <w:p w14:paraId="4BAF26F3" w14:textId="77777777" w:rsidR="00DF6274" w:rsidRDefault="00DF6274" w:rsidP="00DF6274">
      <w:r>
        <w:t>-Player wants to change the player name.</w:t>
      </w:r>
    </w:p>
    <w:p w14:paraId="19761B09" w14:textId="77777777" w:rsidR="00DF6274" w:rsidRDefault="00DF6274" w:rsidP="00DF6274">
      <w:r>
        <w:t>-System updates the player names for all of the players.</w:t>
      </w:r>
    </w:p>
    <w:p w14:paraId="62F7EB2E" w14:textId="77777777" w:rsidR="00DF6274" w:rsidRDefault="00DF6274" w:rsidP="00DF6274"/>
    <w:p w14:paraId="5C06256B" w14:textId="77777777" w:rsidR="00DF6274" w:rsidRDefault="00DF6274" w:rsidP="00DF6274">
      <w:r>
        <w:rPr>
          <w:b/>
        </w:rPr>
        <w:t>Pre-condition:</w:t>
      </w:r>
      <w:r>
        <w:t xml:space="preserve"> For first running, game settings will be set as default. If Player changes player name, new names will be saved and used by system.</w:t>
      </w:r>
    </w:p>
    <w:p w14:paraId="72D64E50" w14:textId="77777777" w:rsidR="00DF6274" w:rsidRDefault="00DF6274" w:rsidP="00DF6274">
      <w:r>
        <w:rPr>
          <w:b/>
        </w:rPr>
        <w:t>Post-condition:</w:t>
      </w:r>
      <w:r>
        <w:t xml:space="preserve"> Game settings are updated.</w:t>
      </w:r>
    </w:p>
    <w:p w14:paraId="2287481A" w14:textId="77777777" w:rsidR="00DF6274" w:rsidRDefault="00DF6274" w:rsidP="00DF6274"/>
    <w:p w14:paraId="3AE5DCCC" w14:textId="77777777" w:rsidR="00DF6274" w:rsidRDefault="00DF6274" w:rsidP="00DF6274">
      <w:r>
        <w:rPr>
          <w:b/>
        </w:rPr>
        <w:t>Entry Condition:</w:t>
      </w:r>
      <w:r>
        <w:t xml:space="preserve"> Player selects “Change Settings” button from main menu.</w:t>
      </w:r>
    </w:p>
    <w:p w14:paraId="1F543F4D" w14:textId="77777777" w:rsidR="00DF6274" w:rsidRDefault="00DF6274" w:rsidP="00DF6274">
      <w:r>
        <w:rPr>
          <w:b/>
        </w:rPr>
        <w:t xml:space="preserve">Exit Condition: </w:t>
      </w:r>
      <w:r>
        <w:t>Player selects “Back” to return to main menu.</w:t>
      </w:r>
    </w:p>
    <w:p w14:paraId="7E0D217E" w14:textId="77777777" w:rsidR="00DF6274" w:rsidRDefault="00DF6274" w:rsidP="00DF6274"/>
    <w:p w14:paraId="58CAEBA3" w14:textId="77777777" w:rsidR="00DF6274" w:rsidRDefault="00DF6274" w:rsidP="00DF6274">
      <w:r>
        <w:rPr>
          <w:b/>
        </w:rPr>
        <w:t>Success Scenario Event Flow:</w:t>
      </w:r>
    </w:p>
    <w:p w14:paraId="0FE6CC4B" w14:textId="199FA601" w:rsidR="00DF6274" w:rsidRDefault="00DF6274" w:rsidP="00DF6274">
      <w:pPr>
        <w:pStyle w:val="ListParagraph"/>
        <w:numPr>
          <w:ilvl w:val="0"/>
          <w:numId w:val="22"/>
        </w:numPr>
      </w:pPr>
      <w:r>
        <w:t>Player presses the te</w:t>
      </w:r>
      <w:r w:rsidR="009D1F2E">
        <w:t>xt field the corresponds to their name</w:t>
      </w:r>
      <w:r>
        <w:t>.</w:t>
      </w:r>
    </w:p>
    <w:p w14:paraId="5EBE18AF" w14:textId="1CB03EFF" w:rsidR="00DF6274" w:rsidRDefault="00DF6274" w:rsidP="00DF6274">
      <w:pPr>
        <w:pStyle w:val="ListParagraph"/>
        <w:numPr>
          <w:ilvl w:val="0"/>
          <w:numId w:val="22"/>
        </w:numPr>
      </w:pPr>
      <w:r>
        <w:t>Player writes the new name</w:t>
      </w:r>
      <w:r w:rsidR="009D1F2E">
        <w:t>.</w:t>
      </w:r>
    </w:p>
    <w:p w14:paraId="3DC5D8E7" w14:textId="7568E048" w:rsidR="00DF6274" w:rsidRDefault="00DF6274" w:rsidP="00DF6274">
      <w:pPr>
        <w:pStyle w:val="ListParagraph"/>
        <w:numPr>
          <w:ilvl w:val="0"/>
          <w:numId w:val="22"/>
        </w:numPr>
      </w:pPr>
      <w:r>
        <w:t>Player clicks anywhere on screen.</w:t>
      </w:r>
    </w:p>
    <w:p w14:paraId="6A1EDBE6" w14:textId="6F34797E" w:rsidR="00DF6274" w:rsidRDefault="00DF6274" w:rsidP="00DF6274">
      <w:pPr>
        <w:pStyle w:val="ListParagraph"/>
        <w:numPr>
          <w:ilvl w:val="0"/>
          <w:numId w:val="22"/>
        </w:numPr>
      </w:pPr>
      <w:r>
        <w:t>System updates player</w:t>
      </w:r>
      <w:r w:rsidR="009D1F2E">
        <w:t>’s</w:t>
      </w:r>
      <w:r>
        <w:t xml:space="preserve"> name successfully.</w:t>
      </w:r>
    </w:p>
    <w:p w14:paraId="372B007A" w14:textId="77777777" w:rsidR="00DF6274" w:rsidRDefault="00DF6274" w:rsidP="00DF6274">
      <w:pPr>
        <w:rPr>
          <w:b/>
        </w:rPr>
      </w:pPr>
    </w:p>
    <w:p w14:paraId="3CE6F96C" w14:textId="77777777" w:rsidR="00DF6274" w:rsidRDefault="00DF6274" w:rsidP="00DF6274">
      <w:r>
        <w:rPr>
          <w:b/>
        </w:rPr>
        <w:t>Alternative Flows:</w:t>
      </w:r>
    </w:p>
    <w:p w14:paraId="03FB692C" w14:textId="59D8F431" w:rsidR="00DF6274" w:rsidRDefault="00DF6274" w:rsidP="00DF6274">
      <w:pPr>
        <w:pStyle w:val="ListParagraph"/>
        <w:numPr>
          <w:ilvl w:val="0"/>
          <w:numId w:val="23"/>
        </w:numPr>
      </w:pPr>
      <w:r>
        <w:t>If Player does not want to change the name.</w:t>
      </w:r>
    </w:p>
    <w:p w14:paraId="304D5AB0" w14:textId="30173C10" w:rsidR="00DF6274" w:rsidRDefault="00DF6274" w:rsidP="00DF6274">
      <w:pPr>
        <w:pStyle w:val="ListParagraph"/>
        <w:numPr>
          <w:ilvl w:val="1"/>
          <w:numId w:val="23"/>
        </w:numPr>
      </w:pPr>
      <w:r>
        <w:t>Player presses the escape key to restore the old name.</w:t>
      </w:r>
    </w:p>
    <w:p w14:paraId="420F4763" w14:textId="77777777" w:rsidR="00D11CA1" w:rsidRDefault="00D11CA1">
      <w:bookmarkStart w:id="204" w:name="_Toc443762576"/>
      <w:bookmarkStart w:id="205" w:name="_Toc443766029"/>
      <w:bookmarkStart w:id="206" w:name="_Toc443766133"/>
      <w:bookmarkStart w:id="207" w:name="_Toc443766750"/>
      <w:r>
        <w:rPr>
          <w:b/>
        </w:rPr>
        <w:br w:type="page"/>
      </w:r>
    </w:p>
    <w:p w14:paraId="0AD2B29B" w14:textId="50B81BCC" w:rsidR="009C5232" w:rsidRDefault="00DE49B3" w:rsidP="009C5232">
      <w:pPr>
        <w:pStyle w:val="Heading4"/>
      </w:pPr>
      <w:r w:rsidRPr="00AE7112">
        <w:t>Change Key Bindings</w:t>
      </w:r>
      <w:bookmarkEnd w:id="204"/>
      <w:bookmarkEnd w:id="205"/>
      <w:bookmarkEnd w:id="206"/>
      <w:bookmarkEnd w:id="207"/>
    </w:p>
    <w:p w14:paraId="501A977C" w14:textId="77777777" w:rsidR="009C5232" w:rsidRDefault="009C5232" w:rsidP="009C5232">
      <w:r>
        <w:rPr>
          <w:b/>
        </w:rPr>
        <w:t xml:space="preserve">Use Case Name: </w:t>
      </w:r>
      <w:r>
        <w:t>Change Key Bindings</w:t>
      </w:r>
    </w:p>
    <w:p w14:paraId="27324C36" w14:textId="77777777" w:rsidR="009C5232" w:rsidRDefault="009C5232" w:rsidP="009C5232">
      <w:r>
        <w:rPr>
          <w:b/>
        </w:rPr>
        <w:t xml:space="preserve">Primary Actor: </w:t>
      </w:r>
      <w:r>
        <w:t>Player</w:t>
      </w:r>
    </w:p>
    <w:p w14:paraId="551C6E46" w14:textId="77777777" w:rsidR="009C5232" w:rsidRDefault="009C5232" w:rsidP="009C5232"/>
    <w:p w14:paraId="4FA27720" w14:textId="77777777" w:rsidR="009C5232" w:rsidRDefault="009C5232" w:rsidP="009C5232">
      <w:r>
        <w:rPr>
          <w:b/>
        </w:rPr>
        <w:t>Stakeholders and Interests</w:t>
      </w:r>
      <w:r>
        <w:t>:</w:t>
      </w:r>
    </w:p>
    <w:p w14:paraId="26C0F9B7" w14:textId="77777777" w:rsidR="009C5232" w:rsidRDefault="009C5232" w:rsidP="009C5232">
      <w:r>
        <w:t>-Player wants to change the control keys for any player.</w:t>
      </w:r>
    </w:p>
    <w:p w14:paraId="5438BB52" w14:textId="77777777" w:rsidR="009C5232" w:rsidRDefault="009C5232" w:rsidP="009C5232">
      <w:r>
        <w:t>-System updates the key bindings which are changed by player.</w:t>
      </w:r>
    </w:p>
    <w:p w14:paraId="1F770A77" w14:textId="77777777" w:rsidR="009C5232" w:rsidRDefault="009C5232" w:rsidP="009C5232"/>
    <w:p w14:paraId="34D92A42" w14:textId="77777777" w:rsidR="009C5232" w:rsidRDefault="009C5232" w:rsidP="009C5232">
      <w:r>
        <w:rPr>
          <w:b/>
        </w:rPr>
        <w:t>Pre-condition:</w:t>
      </w:r>
      <w:r>
        <w:t xml:space="preserve"> For first running, key bindings will be set as default. If Player changes the key bindings for any player, newly selected keys will be saved and used by system.</w:t>
      </w:r>
    </w:p>
    <w:p w14:paraId="0A36F435" w14:textId="77777777" w:rsidR="009C5232" w:rsidRDefault="009C5232" w:rsidP="009C5232">
      <w:r>
        <w:rPr>
          <w:b/>
        </w:rPr>
        <w:t>Post-condition:</w:t>
      </w:r>
      <w:r>
        <w:t xml:space="preserve"> Key bindings are updated.</w:t>
      </w:r>
    </w:p>
    <w:p w14:paraId="79433AA4" w14:textId="77777777" w:rsidR="009C5232" w:rsidRDefault="009C5232" w:rsidP="009C5232"/>
    <w:p w14:paraId="232D97EC" w14:textId="77777777" w:rsidR="009C5232" w:rsidRDefault="009C5232" w:rsidP="009C5232">
      <w:r>
        <w:rPr>
          <w:b/>
        </w:rPr>
        <w:t>Entry Condition:</w:t>
      </w:r>
      <w:r>
        <w:t xml:space="preserve"> Player selects “Change Key Bindings” button from settings menu.</w:t>
      </w:r>
    </w:p>
    <w:p w14:paraId="2729F368" w14:textId="1F02B372" w:rsidR="009C5232" w:rsidRDefault="009C5232" w:rsidP="009C5232">
      <w:r>
        <w:rPr>
          <w:b/>
        </w:rPr>
        <w:t xml:space="preserve">Exit Condition: </w:t>
      </w:r>
      <w:r w:rsidR="009D1F2E">
        <w:t>Player selects “Back to Settings M</w:t>
      </w:r>
      <w:r>
        <w:t>enu” in the selection pop-up to return to settings menu.</w:t>
      </w:r>
    </w:p>
    <w:p w14:paraId="0F6B98E1" w14:textId="77777777" w:rsidR="009C5232" w:rsidRDefault="009C5232" w:rsidP="009C5232"/>
    <w:p w14:paraId="2DD496C7" w14:textId="77777777" w:rsidR="009C5232" w:rsidRDefault="009C5232" w:rsidP="009C5232">
      <w:r>
        <w:rPr>
          <w:b/>
        </w:rPr>
        <w:t>Success Scenario Event Flow:</w:t>
      </w:r>
    </w:p>
    <w:p w14:paraId="4FA91C1F" w14:textId="3EBF5C2E" w:rsidR="009C5232" w:rsidRDefault="009C5232" w:rsidP="009C5232">
      <w:pPr>
        <w:pStyle w:val="ListParagraph"/>
        <w:numPr>
          <w:ilvl w:val="0"/>
          <w:numId w:val="20"/>
        </w:numPr>
      </w:pPr>
      <w:r>
        <w:t>Player presses “Change Key Bindings” button to make changes about spaceship selection.</w:t>
      </w:r>
    </w:p>
    <w:p w14:paraId="25A8A436" w14:textId="4E402800" w:rsidR="009C5232" w:rsidRDefault="009C5232" w:rsidP="009C5232">
      <w:pPr>
        <w:pStyle w:val="ListParagraph"/>
        <w:numPr>
          <w:ilvl w:val="0"/>
          <w:numId w:val="20"/>
        </w:numPr>
      </w:pPr>
      <w:r>
        <w:t>Key bindings menu is shown as a pop-up on top of the settings menu.</w:t>
      </w:r>
    </w:p>
    <w:p w14:paraId="51B06204" w14:textId="5B5921B1" w:rsidR="009C5232" w:rsidRDefault="009C5232" w:rsidP="009C5232">
      <w:pPr>
        <w:pStyle w:val="ListParagraph"/>
        <w:numPr>
          <w:ilvl w:val="0"/>
          <w:numId w:val="20"/>
        </w:numPr>
      </w:pPr>
      <w:r>
        <w:t xml:space="preserve">Player selects the key </w:t>
      </w:r>
      <w:r w:rsidR="0021323E">
        <w:t>bindings</w:t>
      </w:r>
      <w:r>
        <w:t xml:space="preserve"> for all of the players.</w:t>
      </w:r>
    </w:p>
    <w:p w14:paraId="76AD0858" w14:textId="6DBF4C89" w:rsidR="009C5232" w:rsidRDefault="009C5232" w:rsidP="009C5232">
      <w:pPr>
        <w:pStyle w:val="ListParagraph"/>
        <w:numPr>
          <w:ilvl w:val="0"/>
          <w:numId w:val="20"/>
        </w:numPr>
      </w:pPr>
      <w:r>
        <w:t xml:space="preserve">Player presses </w:t>
      </w:r>
      <w:r w:rsidR="009D1F2E">
        <w:t>“Back to Settings Menu”</w:t>
      </w:r>
      <w:r>
        <w:t xml:space="preserve"> to settings menu in selection menu.</w:t>
      </w:r>
    </w:p>
    <w:p w14:paraId="67261074" w14:textId="3CC09176" w:rsidR="009C5232" w:rsidRDefault="009C5232" w:rsidP="009C5232">
      <w:pPr>
        <w:pStyle w:val="ListParagraph"/>
        <w:numPr>
          <w:ilvl w:val="0"/>
          <w:numId w:val="20"/>
        </w:numPr>
      </w:pPr>
      <w:r>
        <w:t>System updates spaceship selections successfully.</w:t>
      </w:r>
    </w:p>
    <w:p w14:paraId="42992C44" w14:textId="77777777" w:rsidR="009C5232" w:rsidRDefault="009C5232" w:rsidP="009C5232">
      <w:pPr>
        <w:rPr>
          <w:b/>
        </w:rPr>
      </w:pPr>
    </w:p>
    <w:p w14:paraId="3A520EFA" w14:textId="77777777" w:rsidR="009C5232" w:rsidRDefault="009C5232" w:rsidP="009C5232">
      <w:r>
        <w:rPr>
          <w:b/>
        </w:rPr>
        <w:t>Alternative Flows:</w:t>
      </w:r>
    </w:p>
    <w:p w14:paraId="791568AE" w14:textId="50C1A1BF" w:rsidR="009C5232" w:rsidRDefault="009C5232" w:rsidP="009C5232">
      <w:pPr>
        <w:pStyle w:val="ListParagraph"/>
        <w:numPr>
          <w:ilvl w:val="0"/>
          <w:numId w:val="21"/>
        </w:numPr>
      </w:pPr>
      <w:r>
        <w:t>If Player wants to return to settings menu at any time:</w:t>
      </w:r>
    </w:p>
    <w:p w14:paraId="455DCF93" w14:textId="16A25F42" w:rsidR="009C5232" w:rsidRDefault="009C5232" w:rsidP="009C5232">
      <w:pPr>
        <w:pStyle w:val="ListParagraph"/>
        <w:numPr>
          <w:ilvl w:val="1"/>
          <w:numId w:val="21"/>
        </w:numPr>
      </w:pPr>
      <w:r>
        <w:t xml:space="preserve">Player selects </w:t>
      </w:r>
      <w:r w:rsidR="006E15BC">
        <w:t>“Back to Settings Menu”</w:t>
      </w:r>
      <w:r>
        <w:t xml:space="preserve"> button from the pop-up.</w:t>
      </w:r>
    </w:p>
    <w:p w14:paraId="3AF117B0" w14:textId="1A62F35E" w:rsidR="009C5232" w:rsidRDefault="009C5232" w:rsidP="009C5232">
      <w:pPr>
        <w:pStyle w:val="ListParagraph"/>
        <w:numPr>
          <w:ilvl w:val="1"/>
          <w:numId w:val="21"/>
        </w:numPr>
      </w:pPr>
      <w:r>
        <w:t>Game settings are updated by System.</w:t>
      </w:r>
    </w:p>
    <w:p w14:paraId="6D0F9BA3" w14:textId="611F2228" w:rsidR="009C5232" w:rsidRPr="009C5232" w:rsidRDefault="009C5232" w:rsidP="009C5232">
      <w:pPr>
        <w:pStyle w:val="ListParagraph"/>
        <w:numPr>
          <w:ilvl w:val="1"/>
          <w:numId w:val="21"/>
        </w:numPr>
      </w:pPr>
      <w:r>
        <w:t>Player returns to settings menu.</w:t>
      </w:r>
    </w:p>
    <w:p w14:paraId="0DA8186B" w14:textId="743F4D70" w:rsidR="00DE49B3" w:rsidRDefault="00DE49B3" w:rsidP="00E8744D">
      <w:pPr>
        <w:pStyle w:val="Heading4"/>
      </w:pPr>
      <w:bookmarkStart w:id="208" w:name="_Toc443762577"/>
      <w:bookmarkStart w:id="209" w:name="_Toc443766030"/>
      <w:bookmarkStart w:id="210" w:name="_Toc443766134"/>
      <w:bookmarkStart w:id="211" w:name="_Toc443766751"/>
      <w:r w:rsidRPr="00AE7112">
        <w:t>Change Spaceship</w:t>
      </w:r>
      <w:bookmarkEnd w:id="208"/>
      <w:bookmarkEnd w:id="209"/>
      <w:bookmarkEnd w:id="210"/>
      <w:bookmarkEnd w:id="211"/>
    </w:p>
    <w:p w14:paraId="3D517BB4" w14:textId="77777777" w:rsidR="00610252" w:rsidRPr="00D43309" w:rsidRDefault="00610252" w:rsidP="00610252">
      <w:r w:rsidRPr="00D43309">
        <w:rPr>
          <w:b/>
        </w:rPr>
        <w:t xml:space="preserve">Use Case Name: </w:t>
      </w:r>
      <w:r w:rsidRPr="00D43309">
        <w:t>Change Spaceship</w:t>
      </w:r>
    </w:p>
    <w:p w14:paraId="7A036E85" w14:textId="77777777" w:rsidR="00610252" w:rsidRDefault="00610252" w:rsidP="00610252">
      <w:r w:rsidRPr="00D43309">
        <w:rPr>
          <w:b/>
        </w:rPr>
        <w:t xml:space="preserve">Primary Actor: </w:t>
      </w:r>
      <w:r w:rsidRPr="00D43309">
        <w:t>Player</w:t>
      </w:r>
    </w:p>
    <w:p w14:paraId="60914363" w14:textId="77777777" w:rsidR="00610252" w:rsidRPr="00D43309" w:rsidRDefault="00610252" w:rsidP="00610252"/>
    <w:p w14:paraId="70B3E51E" w14:textId="77777777" w:rsidR="00610252" w:rsidRPr="00D43309" w:rsidRDefault="00610252" w:rsidP="00610252">
      <w:r w:rsidRPr="00D43309">
        <w:rPr>
          <w:b/>
        </w:rPr>
        <w:t>Stakeholders and Interests</w:t>
      </w:r>
      <w:r w:rsidRPr="00D43309">
        <w:t>:</w:t>
      </w:r>
    </w:p>
    <w:p w14:paraId="40699307" w14:textId="77777777" w:rsidR="00610252" w:rsidRPr="00D43309" w:rsidRDefault="00610252" w:rsidP="00610252">
      <w:r w:rsidRPr="00D43309">
        <w:t>-Player wants to change the spaceship for any player.</w:t>
      </w:r>
    </w:p>
    <w:p w14:paraId="2D3A595F" w14:textId="77777777" w:rsidR="00610252" w:rsidRPr="00D43309" w:rsidRDefault="00610252" w:rsidP="00610252">
      <w:r w:rsidRPr="00D43309">
        <w:t>-System updates the spaceship selections which are changed by player.</w:t>
      </w:r>
    </w:p>
    <w:p w14:paraId="32836595" w14:textId="77777777" w:rsidR="00610252" w:rsidRPr="00D43309" w:rsidRDefault="00610252" w:rsidP="00610252"/>
    <w:p w14:paraId="75DCD753" w14:textId="77777777" w:rsidR="00610252" w:rsidRPr="00D43309" w:rsidRDefault="00610252" w:rsidP="00610252">
      <w:r w:rsidRPr="00D43309">
        <w:rPr>
          <w:b/>
        </w:rPr>
        <w:t>Pre-condition:</w:t>
      </w:r>
      <w:r w:rsidRPr="00D43309">
        <w:t xml:space="preserve"> For first running, spaceship selection will be set as default. If Player changes the spaceship for any player, newly selected spaceships will be saved and used by system.</w:t>
      </w:r>
    </w:p>
    <w:p w14:paraId="343D6EF5" w14:textId="77777777" w:rsidR="00610252" w:rsidRPr="00D43309" w:rsidRDefault="00610252" w:rsidP="00610252">
      <w:r w:rsidRPr="00D43309">
        <w:rPr>
          <w:b/>
        </w:rPr>
        <w:t>Post-condition:</w:t>
      </w:r>
      <w:r w:rsidRPr="00D43309">
        <w:t xml:space="preserve"> Spaceship selections are updated.</w:t>
      </w:r>
    </w:p>
    <w:p w14:paraId="33D684BF" w14:textId="77777777" w:rsidR="00610252" w:rsidRPr="00D43309" w:rsidRDefault="00610252" w:rsidP="00610252"/>
    <w:p w14:paraId="47AF61C3" w14:textId="77777777" w:rsidR="00610252" w:rsidRPr="00D43309" w:rsidRDefault="00610252" w:rsidP="00610252">
      <w:r w:rsidRPr="00D43309">
        <w:rPr>
          <w:b/>
        </w:rPr>
        <w:t>Entry Condition:</w:t>
      </w:r>
      <w:r w:rsidRPr="00D43309">
        <w:t xml:space="preserve"> Player selects “Change Spaceships” button from settings menu.</w:t>
      </w:r>
    </w:p>
    <w:p w14:paraId="2E464F88" w14:textId="783D60E1" w:rsidR="00610252" w:rsidRPr="00D43309" w:rsidRDefault="00610252" w:rsidP="00610252">
      <w:r w:rsidRPr="00D43309">
        <w:rPr>
          <w:b/>
        </w:rPr>
        <w:t xml:space="preserve">Exit Condition: </w:t>
      </w:r>
      <w:r w:rsidRPr="00D43309">
        <w:t xml:space="preserve">Player selects </w:t>
      </w:r>
      <w:r w:rsidR="00E13441">
        <w:t>“Back to Settings Menu”</w:t>
      </w:r>
      <w:r w:rsidRPr="00D43309">
        <w:t xml:space="preserve"> in the selection pop-up to return to settings menu.</w:t>
      </w:r>
    </w:p>
    <w:p w14:paraId="5A65D824" w14:textId="77777777" w:rsidR="00610252" w:rsidRPr="00D43309" w:rsidRDefault="00610252" w:rsidP="00610252"/>
    <w:p w14:paraId="1021BEB7" w14:textId="77777777" w:rsidR="00610252" w:rsidRPr="00D43309" w:rsidRDefault="00610252" w:rsidP="00610252">
      <w:r w:rsidRPr="00D43309">
        <w:rPr>
          <w:b/>
        </w:rPr>
        <w:t>Success Scenario Event Flow:</w:t>
      </w:r>
    </w:p>
    <w:p w14:paraId="799E1997" w14:textId="3FD30921" w:rsidR="00610252" w:rsidRPr="00D43309" w:rsidRDefault="00610252" w:rsidP="00610252">
      <w:pPr>
        <w:pStyle w:val="ListParagraph"/>
        <w:numPr>
          <w:ilvl w:val="0"/>
          <w:numId w:val="18"/>
        </w:numPr>
      </w:pPr>
      <w:r w:rsidRPr="00D43309">
        <w:t>Player presses “Change Spaceship” button to make changes about spaceship selection.</w:t>
      </w:r>
    </w:p>
    <w:p w14:paraId="4148AF04" w14:textId="1E11FA80" w:rsidR="00610252" w:rsidRPr="00D43309" w:rsidRDefault="00610252" w:rsidP="00610252">
      <w:pPr>
        <w:pStyle w:val="ListParagraph"/>
        <w:numPr>
          <w:ilvl w:val="0"/>
          <w:numId w:val="18"/>
        </w:numPr>
      </w:pPr>
      <w:r w:rsidRPr="00D43309">
        <w:t>Spaceship selection menu is shown as a pop-up on top of the settings menu.</w:t>
      </w:r>
    </w:p>
    <w:p w14:paraId="1C6EFB5B" w14:textId="32C3CD3A" w:rsidR="00610252" w:rsidRPr="00D43309" w:rsidRDefault="00610252" w:rsidP="00610252">
      <w:pPr>
        <w:pStyle w:val="ListParagraph"/>
        <w:numPr>
          <w:ilvl w:val="0"/>
          <w:numId w:val="18"/>
        </w:numPr>
      </w:pPr>
      <w:r w:rsidRPr="00D43309">
        <w:t>Player selects the spaceships for all of the players.</w:t>
      </w:r>
    </w:p>
    <w:p w14:paraId="68AD8FCC" w14:textId="03AEB797" w:rsidR="00610252" w:rsidRPr="00D43309" w:rsidRDefault="00610252" w:rsidP="00610252">
      <w:pPr>
        <w:pStyle w:val="ListParagraph"/>
        <w:numPr>
          <w:ilvl w:val="0"/>
          <w:numId w:val="18"/>
        </w:numPr>
      </w:pPr>
      <w:r w:rsidRPr="00D43309">
        <w:t xml:space="preserve">Player presses </w:t>
      </w:r>
      <w:r w:rsidR="00E13441">
        <w:t>“Back to Settings Menu”</w:t>
      </w:r>
      <w:r w:rsidRPr="00D43309">
        <w:t xml:space="preserve"> in selection </w:t>
      </w:r>
      <w:r w:rsidR="00E13441">
        <w:t>pop-up</w:t>
      </w:r>
      <w:r w:rsidRPr="00D43309">
        <w:t>.</w:t>
      </w:r>
    </w:p>
    <w:p w14:paraId="657278B9" w14:textId="757F5726" w:rsidR="00610252" w:rsidRDefault="00610252" w:rsidP="00610252">
      <w:pPr>
        <w:pStyle w:val="ListParagraph"/>
        <w:numPr>
          <w:ilvl w:val="0"/>
          <w:numId w:val="18"/>
        </w:numPr>
      </w:pPr>
      <w:r w:rsidRPr="00D43309">
        <w:t>System updates spaceship selections successfully.</w:t>
      </w:r>
    </w:p>
    <w:p w14:paraId="709A4CA9" w14:textId="77777777" w:rsidR="00610252" w:rsidRPr="00D43309" w:rsidRDefault="00610252" w:rsidP="00610252"/>
    <w:p w14:paraId="738E3575" w14:textId="77777777" w:rsidR="00610252" w:rsidRPr="00D43309" w:rsidRDefault="00610252" w:rsidP="00610252">
      <w:r w:rsidRPr="00D43309">
        <w:rPr>
          <w:b/>
        </w:rPr>
        <w:t>Alternative Flows:</w:t>
      </w:r>
    </w:p>
    <w:p w14:paraId="31A5CB0E" w14:textId="75878554" w:rsidR="00610252" w:rsidRPr="00D43309" w:rsidRDefault="00E13441" w:rsidP="00610252">
      <w:pPr>
        <w:pStyle w:val="ListParagraph"/>
        <w:numPr>
          <w:ilvl w:val="0"/>
          <w:numId w:val="19"/>
        </w:numPr>
      </w:pPr>
      <w:r>
        <w:t>If Player wants to return to s</w:t>
      </w:r>
      <w:r w:rsidR="00610252" w:rsidRPr="00D43309">
        <w:t>ettings menu at any time:</w:t>
      </w:r>
    </w:p>
    <w:p w14:paraId="406BB42C" w14:textId="1FF79E52" w:rsidR="00610252" w:rsidRPr="00D43309" w:rsidRDefault="00610252" w:rsidP="00610252">
      <w:pPr>
        <w:pStyle w:val="ListParagraph"/>
        <w:numPr>
          <w:ilvl w:val="1"/>
          <w:numId w:val="19"/>
        </w:numPr>
      </w:pPr>
      <w:r w:rsidRPr="00D43309">
        <w:t xml:space="preserve">Player selects </w:t>
      </w:r>
      <w:r w:rsidR="00E13441">
        <w:t>“Back to Settings Menu”</w:t>
      </w:r>
      <w:r w:rsidRPr="00D43309">
        <w:t xml:space="preserve"> button from the pop-up.</w:t>
      </w:r>
    </w:p>
    <w:p w14:paraId="7EEBDEE3" w14:textId="5852022A" w:rsidR="00610252" w:rsidRPr="00D43309" w:rsidRDefault="00610252" w:rsidP="00610252">
      <w:pPr>
        <w:pStyle w:val="ListParagraph"/>
        <w:numPr>
          <w:ilvl w:val="1"/>
          <w:numId w:val="19"/>
        </w:numPr>
      </w:pPr>
      <w:r w:rsidRPr="00D43309">
        <w:t>Game settings are updated by System.</w:t>
      </w:r>
    </w:p>
    <w:p w14:paraId="4E6CC1BE" w14:textId="5D29EE3B" w:rsidR="00610252" w:rsidRDefault="00610252" w:rsidP="00610252">
      <w:pPr>
        <w:pStyle w:val="ListParagraph"/>
        <w:numPr>
          <w:ilvl w:val="1"/>
          <w:numId w:val="19"/>
        </w:numPr>
      </w:pPr>
      <w:r w:rsidRPr="00D43309">
        <w:t>Player returns to settings menu.</w:t>
      </w:r>
    </w:p>
    <w:p w14:paraId="46A24382" w14:textId="77777777" w:rsidR="00D11CA1" w:rsidRDefault="00D11CA1">
      <w:bookmarkStart w:id="212" w:name="_Toc443762578"/>
      <w:bookmarkStart w:id="213" w:name="_Toc443766031"/>
      <w:bookmarkStart w:id="214" w:name="_Toc443766135"/>
      <w:bookmarkStart w:id="215" w:name="_Toc443766752"/>
      <w:r>
        <w:rPr>
          <w:b/>
        </w:rPr>
        <w:br w:type="page"/>
      </w:r>
    </w:p>
    <w:p w14:paraId="74A0BAEE" w14:textId="0DB728BB" w:rsidR="00DE49B3" w:rsidRDefault="00DE49B3" w:rsidP="00E8744D">
      <w:pPr>
        <w:pStyle w:val="Heading4"/>
      </w:pPr>
      <w:r w:rsidRPr="00AE7112">
        <w:t>Change Volume</w:t>
      </w:r>
      <w:bookmarkEnd w:id="212"/>
      <w:bookmarkEnd w:id="213"/>
      <w:bookmarkEnd w:id="214"/>
      <w:bookmarkEnd w:id="215"/>
    </w:p>
    <w:p w14:paraId="5E08CA65" w14:textId="77777777" w:rsidR="00610252" w:rsidRPr="00D43309" w:rsidRDefault="00610252" w:rsidP="00610252">
      <w:r w:rsidRPr="00610252">
        <w:rPr>
          <w:b/>
        </w:rPr>
        <w:t>Use Case Name:</w:t>
      </w:r>
      <w:r w:rsidRPr="00D43309">
        <w:t xml:space="preserve"> Change Volume</w:t>
      </w:r>
    </w:p>
    <w:p w14:paraId="12496940" w14:textId="77777777" w:rsidR="00610252" w:rsidRPr="00D43309" w:rsidRDefault="00610252" w:rsidP="00610252">
      <w:r w:rsidRPr="00610252">
        <w:rPr>
          <w:b/>
        </w:rPr>
        <w:t>Primary Actor:</w:t>
      </w:r>
      <w:r w:rsidRPr="00D43309">
        <w:t xml:space="preserve"> Player</w:t>
      </w:r>
    </w:p>
    <w:p w14:paraId="6D56F11F" w14:textId="77777777" w:rsidR="00610252" w:rsidRDefault="00610252" w:rsidP="00610252">
      <w:pPr>
        <w:rPr>
          <w:b/>
        </w:rPr>
      </w:pPr>
    </w:p>
    <w:p w14:paraId="25576696" w14:textId="77777777" w:rsidR="00610252" w:rsidRPr="00610252" w:rsidRDefault="00610252" w:rsidP="00610252">
      <w:pPr>
        <w:rPr>
          <w:b/>
        </w:rPr>
      </w:pPr>
      <w:r w:rsidRPr="00610252">
        <w:rPr>
          <w:b/>
        </w:rPr>
        <w:t>Stakeholders and Interests:</w:t>
      </w:r>
    </w:p>
    <w:p w14:paraId="25075406" w14:textId="77777777" w:rsidR="00610252" w:rsidRPr="00D43309" w:rsidRDefault="00610252" w:rsidP="00610252">
      <w:r w:rsidRPr="00D43309">
        <w:t>-Player wants to change the volume of background music and sound effects.</w:t>
      </w:r>
    </w:p>
    <w:p w14:paraId="252F2141" w14:textId="77777777" w:rsidR="00610252" w:rsidRPr="00D43309" w:rsidRDefault="00610252" w:rsidP="00610252">
      <w:r w:rsidRPr="00D43309">
        <w:t>-System updates the setting of volume as the user desires.</w:t>
      </w:r>
    </w:p>
    <w:p w14:paraId="1C1B817F" w14:textId="77777777" w:rsidR="00610252" w:rsidRPr="00D43309" w:rsidRDefault="00610252" w:rsidP="00610252"/>
    <w:p w14:paraId="6643B888" w14:textId="4B84BB4D" w:rsidR="00610252" w:rsidRPr="00D43309" w:rsidRDefault="00610252" w:rsidP="00610252">
      <w:r w:rsidRPr="00610252">
        <w:rPr>
          <w:b/>
        </w:rPr>
        <w:t>Pre-condition:</w:t>
      </w:r>
      <w:r w:rsidRPr="00D43309">
        <w:t xml:space="preserve"> For first running, volume setting will be set as de</w:t>
      </w:r>
      <w:r w:rsidR="00E13441">
        <w:t xml:space="preserve">fault. If Player changes volume </w:t>
      </w:r>
      <w:r w:rsidRPr="00D43309">
        <w:t>setting, adjusted volume will be saved and used by system.</w:t>
      </w:r>
    </w:p>
    <w:p w14:paraId="4F0B199D" w14:textId="77777777" w:rsidR="00610252" w:rsidRPr="00D43309" w:rsidRDefault="00610252" w:rsidP="00610252">
      <w:r w:rsidRPr="00610252">
        <w:rPr>
          <w:b/>
        </w:rPr>
        <w:t>Post-condition:</w:t>
      </w:r>
      <w:r w:rsidRPr="00D43309">
        <w:t xml:space="preserve"> Volume setting is updated.</w:t>
      </w:r>
    </w:p>
    <w:p w14:paraId="77E27E90" w14:textId="77777777" w:rsidR="00610252" w:rsidRPr="00D43309" w:rsidRDefault="00610252" w:rsidP="00610252"/>
    <w:p w14:paraId="471E550C" w14:textId="258A7E83" w:rsidR="00610252" w:rsidRPr="00D43309" w:rsidRDefault="00610252" w:rsidP="00610252">
      <w:r w:rsidRPr="00610252">
        <w:rPr>
          <w:b/>
        </w:rPr>
        <w:t>Entry Condition:</w:t>
      </w:r>
      <w:r w:rsidRPr="00D43309">
        <w:t xml:space="preserve"> Playe</w:t>
      </w:r>
      <w:r w:rsidR="00110A7C">
        <w:t>r presses the volume slider in s</w:t>
      </w:r>
      <w:r w:rsidRPr="00D43309">
        <w:t>ettings menu.</w:t>
      </w:r>
    </w:p>
    <w:p w14:paraId="71B17537" w14:textId="7FA1D0A7" w:rsidR="00610252" w:rsidRPr="00D43309" w:rsidRDefault="00610252" w:rsidP="00610252">
      <w:r w:rsidRPr="00610252">
        <w:rPr>
          <w:b/>
        </w:rPr>
        <w:t>Exit Condition:</w:t>
      </w:r>
      <w:r w:rsidRPr="00D43309">
        <w:t xml:space="preserve"> Player</w:t>
      </w:r>
      <w:r w:rsidR="00110A7C">
        <w:t xml:space="preserve"> releases the volume slider in s</w:t>
      </w:r>
      <w:r w:rsidRPr="00D43309">
        <w:t>ettings menu.</w:t>
      </w:r>
    </w:p>
    <w:p w14:paraId="3FEAA03D" w14:textId="77777777" w:rsidR="00610252" w:rsidRPr="00D43309" w:rsidRDefault="00610252" w:rsidP="00610252"/>
    <w:p w14:paraId="2712154F" w14:textId="77777777" w:rsidR="00610252" w:rsidRPr="00610252" w:rsidRDefault="00610252" w:rsidP="00610252">
      <w:pPr>
        <w:rPr>
          <w:b/>
        </w:rPr>
      </w:pPr>
      <w:r w:rsidRPr="00610252">
        <w:rPr>
          <w:b/>
        </w:rPr>
        <w:t>Success Scenario Event Flow:</w:t>
      </w:r>
    </w:p>
    <w:p w14:paraId="7BC846AC" w14:textId="62C2E76B" w:rsidR="00610252" w:rsidRPr="00D43309" w:rsidRDefault="00610252" w:rsidP="00610252">
      <w:pPr>
        <w:pStyle w:val="ListParagraph"/>
        <w:numPr>
          <w:ilvl w:val="0"/>
          <w:numId w:val="16"/>
        </w:numPr>
      </w:pPr>
      <w:r w:rsidRPr="00D43309">
        <w:t>Playe</w:t>
      </w:r>
      <w:r w:rsidR="00E13441">
        <w:t>r presses the volume slider in s</w:t>
      </w:r>
      <w:r w:rsidRPr="00D43309">
        <w:t>ettings menu.</w:t>
      </w:r>
    </w:p>
    <w:p w14:paraId="4D4C1F8E" w14:textId="0F63813F" w:rsidR="00610252" w:rsidRPr="00D43309" w:rsidRDefault="00610252" w:rsidP="00610252">
      <w:pPr>
        <w:pStyle w:val="ListParagraph"/>
        <w:numPr>
          <w:ilvl w:val="0"/>
          <w:numId w:val="16"/>
        </w:numPr>
      </w:pPr>
      <w:r w:rsidRPr="00D43309">
        <w:t>Player adjusts the volume setting by moving the slider.</w:t>
      </w:r>
    </w:p>
    <w:p w14:paraId="7C637A27" w14:textId="0A006B8C" w:rsidR="00610252" w:rsidRPr="00D43309" w:rsidRDefault="00610252" w:rsidP="00610252">
      <w:pPr>
        <w:pStyle w:val="ListParagraph"/>
        <w:numPr>
          <w:ilvl w:val="0"/>
          <w:numId w:val="16"/>
        </w:numPr>
      </w:pPr>
      <w:r w:rsidRPr="00D43309">
        <w:t>Player</w:t>
      </w:r>
      <w:r w:rsidR="00E13441">
        <w:t xml:space="preserve"> releases the volume slider in s</w:t>
      </w:r>
      <w:r w:rsidRPr="00D43309">
        <w:t>ettings menu.</w:t>
      </w:r>
    </w:p>
    <w:p w14:paraId="0F5215C5" w14:textId="076AAC7C" w:rsidR="00610252" w:rsidRPr="00D43309" w:rsidRDefault="00610252" w:rsidP="00610252">
      <w:pPr>
        <w:pStyle w:val="ListParagraph"/>
        <w:numPr>
          <w:ilvl w:val="0"/>
          <w:numId w:val="16"/>
        </w:numPr>
      </w:pPr>
      <w:r w:rsidRPr="00D43309">
        <w:t>System updates game settings successfully.</w:t>
      </w:r>
    </w:p>
    <w:p w14:paraId="5B19D3BF" w14:textId="77777777" w:rsidR="00610252" w:rsidRPr="00D43309" w:rsidRDefault="00610252" w:rsidP="00610252"/>
    <w:p w14:paraId="08DD3489" w14:textId="77777777" w:rsidR="00610252" w:rsidRPr="00610252" w:rsidRDefault="00610252" w:rsidP="00610252">
      <w:pPr>
        <w:rPr>
          <w:b/>
        </w:rPr>
      </w:pPr>
      <w:r w:rsidRPr="00610252">
        <w:rPr>
          <w:b/>
        </w:rPr>
        <w:t>Alternative Flows:</w:t>
      </w:r>
    </w:p>
    <w:p w14:paraId="29351FB2" w14:textId="2CB1D753" w:rsidR="00610252" w:rsidRPr="00D43309" w:rsidRDefault="00610252" w:rsidP="00610252">
      <w:pPr>
        <w:pStyle w:val="ListParagraph"/>
        <w:numPr>
          <w:ilvl w:val="0"/>
          <w:numId w:val="17"/>
        </w:numPr>
      </w:pPr>
      <w:r w:rsidRPr="00D43309">
        <w:t>If Player wants to does not change the volume setting in any time:</w:t>
      </w:r>
    </w:p>
    <w:p w14:paraId="760DC4C8" w14:textId="3D9E52B6" w:rsidR="00610252" w:rsidRPr="00D43309" w:rsidRDefault="00610252" w:rsidP="00610252">
      <w:pPr>
        <w:pStyle w:val="ListParagraph"/>
        <w:numPr>
          <w:ilvl w:val="1"/>
          <w:numId w:val="17"/>
        </w:numPr>
      </w:pPr>
      <w:r w:rsidRPr="00D43309">
        <w:t>Player moves the slider into it’s old state.</w:t>
      </w:r>
    </w:p>
    <w:p w14:paraId="2DDEF925" w14:textId="5F509C0B" w:rsidR="00610252" w:rsidRPr="00610252" w:rsidRDefault="00610252" w:rsidP="00610252">
      <w:pPr>
        <w:pStyle w:val="ListParagraph"/>
        <w:numPr>
          <w:ilvl w:val="1"/>
          <w:numId w:val="17"/>
        </w:numPr>
      </w:pPr>
      <w:r w:rsidRPr="00D43309">
        <w:t>Player releases the volume slider.</w:t>
      </w:r>
    </w:p>
    <w:p w14:paraId="357A642E" w14:textId="24445306" w:rsidR="00DE49B3" w:rsidRDefault="00DE49B3" w:rsidP="00E8744D">
      <w:pPr>
        <w:pStyle w:val="Heading3"/>
      </w:pPr>
      <w:r w:rsidRPr="00AE7112">
        <w:t xml:space="preserve"> </w:t>
      </w:r>
      <w:bookmarkStart w:id="216" w:name="_Toc443762472"/>
      <w:bookmarkStart w:id="217" w:name="_Toc443762579"/>
      <w:bookmarkStart w:id="218" w:name="_Toc443766032"/>
      <w:bookmarkStart w:id="219" w:name="_Toc443766136"/>
      <w:bookmarkStart w:id="220" w:name="_Toc443766753"/>
      <w:bookmarkStart w:id="221" w:name="_Toc443769167"/>
      <w:r w:rsidR="00E8744D">
        <w:t>High S</w:t>
      </w:r>
      <w:r w:rsidRPr="00AE7112">
        <w:t>core</w:t>
      </w:r>
      <w:bookmarkEnd w:id="216"/>
      <w:bookmarkEnd w:id="217"/>
      <w:bookmarkEnd w:id="218"/>
      <w:bookmarkEnd w:id="219"/>
      <w:bookmarkEnd w:id="220"/>
      <w:bookmarkEnd w:id="221"/>
    </w:p>
    <w:p w14:paraId="0B7CFED7" w14:textId="77777777" w:rsidR="00E8744D" w:rsidRPr="00D43309" w:rsidRDefault="00E8744D" w:rsidP="00E8744D">
      <w:r w:rsidRPr="00E8744D">
        <w:rPr>
          <w:rStyle w:val="Strong"/>
        </w:rPr>
        <w:t>Use Case Name:</w:t>
      </w:r>
      <w:r w:rsidRPr="00D43309">
        <w:t xml:space="preserve"> High Scores</w:t>
      </w:r>
    </w:p>
    <w:p w14:paraId="55494656" w14:textId="77777777" w:rsidR="00E8744D" w:rsidRPr="00D43309" w:rsidRDefault="00E8744D" w:rsidP="00E8744D">
      <w:r w:rsidRPr="00E8744D">
        <w:rPr>
          <w:b/>
        </w:rPr>
        <w:t>Primary Actor:</w:t>
      </w:r>
      <w:r w:rsidRPr="00D43309">
        <w:t xml:space="preserve"> Player</w:t>
      </w:r>
    </w:p>
    <w:p w14:paraId="275BBFAE" w14:textId="77777777" w:rsidR="00E8744D" w:rsidRDefault="00E8744D" w:rsidP="00E8744D"/>
    <w:p w14:paraId="771C2EF9" w14:textId="77777777" w:rsidR="00E8744D" w:rsidRPr="00E8744D" w:rsidRDefault="00E8744D" w:rsidP="00E8744D">
      <w:pPr>
        <w:rPr>
          <w:b/>
        </w:rPr>
      </w:pPr>
      <w:r w:rsidRPr="00E8744D">
        <w:rPr>
          <w:b/>
        </w:rPr>
        <w:t>Stakeholders and Interests:</w:t>
      </w:r>
    </w:p>
    <w:p w14:paraId="0F430F94" w14:textId="48A0351B" w:rsidR="00E8744D" w:rsidRPr="00D43309" w:rsidRDefault="00E8744D" w:rsidP="00E8744D">
      <w:r w:rsidRPr="00D43309">
        <w:t>-Player wants to see high</w:t>
      </w:r>
      <w:r>
        <w:t xml:space="preserve"> </w:t>
      </w:r>
      <w:r w:rsidRPr="00D43309">
        <w:t>scores</w:t>
      </w:r>
    </w:p>
    <w:p w14:paraId="1AB963D4" w14:textId="77777777" w:rsidR="00E8744D" w:rsidRPr="00D43309" w:rsidRDefault="00E8744D" w:rsidP="00E8744D">
      <w:r w:rsidRPr="00D43309">
        <w:t>-System shows top 10 high scores</w:t>
      </w:r>
    </w:p>
    <w:p w14:paraId="5537854B" w14:textId="77777777" w:rsidR="00E8744D" w:rsidRPr="00D43309" w:rsidRDefault="00E8744D" w:rsidP="00E8744D"/>
    <w:p w14:paraId="4E0180D0" w14:textId="77777777" w:rsidR="00E8744D" w:rsidRPr="00D43309" w:rsidRDefault="00E8744D" w:rsidP="00E8744D">
      <w:r w:rsidRPr="00E8744D">
        <w:rPr>
          <w:b/>
        </w:rPr>
        <w:t>Pre-conditions:</w:t>
      </w:r>
      <w:r w:rsidRPr="00D43309">
        <w:t xml:space="preserve"> System keeps records of top ten scores.</w:t>
      </w:r>
    </w:p>
    <w:p w14:paraId="2AB77AFD" w14:textId="77777777" w:rsidR="00E8744D" w:rsidRPr="00E8744D" w:rsidRDefault="00E8744D" w:rsidP="00E8744D">
      <w:pPr>
        <w:rPr>
          <w:b/>
        </w:rPr>
      </w:pPr>
      <w:r w:rsidRPr="00E8744D">
        <w:rPr>
          <w:b/>
        </w:rPr>
        <w:t>Post-condition: -</w:t>
      </w:r>
    </w:p>
    <w:p w14:paraId="5BF60411" w14:textId="77777777" w:rsidR="00E8744D" w:rsidRPr="00D43309" w:rsidRDefault="00E8744D" w:rsidP="00E8744D"/>
    <w:p w14:paraId="0806D6F2" w14:textId="720F53A0" w:rsidR="00E8744D" w:rsidRPr="00D43309" w:rsidRDefault="00E8744D" w:rsidP="00E8744D">
      <w:r w:rsidRPr="00176E0C">
        <w:rPr>
          <w:b/>
        </w:rPr>
        <w:t>Entry Condition:</w:t>
      </w:r>
      <w:r w:rsidR="00E13441">
        <w:t xml:space="preserve"> Player selects “High S</w:t>
      </w:r>
      <w:r w:rsidRPr="00D43309">
        <w:t>cores” from main menu</w:t>
      </w:r>
    </w:p>
    <w:p w14:paraId="0970C26E" w14:textId="7743008A" w:rsidR="00E8744D" w:rsidRPr="00D43309" w:rsidRDefault="00E8744D" w:rsidP="00E8744D">
      <w:r w:rsidRPr="00176E0C">
        <w:rPr>
          <w:b/>
        </w:rPr>
        <w:t>Exit Condition:</w:t>
      </w:r>
      <w:r w:rsidR="00E13441">
        <w:t xml:space="preserve"> Player presses </w:t>
      </w:r>
      <w:r w:rsidR="00E13441">
        <w:t>“Back to Main Menu”</w:t>
      </w:r>
      <w:r w:rsidRPr="00D43309">
        <w:t xml:space="preserve"> to return to main menu</w:t>
      </w:r>
    </w:p>
    <w:p w14:paraId="45DFB87F" w14:textId="77777777" w:rsidR="00E8744D" w:rsidRPr="00D43309" w:rsidRDefault="00E8744D" w:rsidP="00E8744D"/>
    <w:p w14:paraId="32B5C55E" w14:textId="77777777" w:rsidR="00E8744D" w:rsidRPr="00176E0C" w:rsidRDefault="00E8744D" w:rsidP="00E8744D">
      <w:pPr>
        <w:rPr>
          <w:b/>
        </w:rPr>
      </w:pPr>
      <w:r w:rsidRPr="00176E0C">
        <w:rPr>
          <w:b/>
        </w:rPr>
        <w:t>Success Scenario Event Flow:</w:t>
      </w:r>
    </w:p>
    <w:p w14:paraId="026169D7" w14:textId="05D53993" w:rsidR="00E8744D" w:rsidRDefault="00E8744D" w:rsidP="009958A9">
      <w:pPr>
        <w:pStyle w:val="ListParagraph"/>
        <w:numPr>
          <w:ilvl w:val="0"/>
          <w:numId w:val="14"/>
        </w:numPr>
      </w:pPr>
      <w:r w:rsidRPr="00D43309">
        <w:t>System shows top 10 high scores.</w:t>
      </w:r>
    </w:p>
    <w:p w14:paraId="2E78F787" w14:textId="36047AE8" w:rsidR="009958A9" w:rsidRDefault="009958A9" w:rsidP="009958A9">
      <w:pPr>
        <w:pStyle w:val="ListParagraph"/>
        <w:numPr>
          <w:ilvl w:val="0"/>
          <w:numId w:val="14"/>
        </w:numPr>
      </w:pPr>
      <w:r>
        <w:t>Player presses “Back to Main Menu” button.</w:t>
      </w:r>
    </w:p>
    <w:p w14:paraId="384825FF" w14:textId="1E080DC2" w:rsidR="009958A9" w:rsidRPr="00D43309" w:rsidRDefault="009958A9" w:rsidP="009958A9">
      <w:pPr>
        <w:pStyle w:val="ListParagraph"/>
        <w:numPr>
          <w:ilvl w:val="0"/>
          <w:numId w:val="14"/>
        </w:numPr>
      </w:pPr>
      <w:r>
        <w:t>System shows main menu.</w:t>
      </w:r>
    </w:p>
    <w:p w14:paraId="6E26038B" w14:textId="77777777" w:rsidR="00E8744D" w:rsidRPr="00D43309" w:rsidRDefault="00E8744D" w:rsidP="00E8744D"/>
    <w:p w14:paraId="4362CC4E" w14:textId="77777777" w:rsidR="00E8744D" w:rsidRPr="009958A9" w:rsidRDefault="00E8744D" w:rsidP="00E8744D">
      <w:pPr>
        <w:rPr>
          <w:b/>
        </w:rPr>
      </w:pPr>
      <w:r w:rsidRPr="009958A9">
        <w:rPr>
          <w:b/>
        </w:rPr>
        <w:t>Alternative Flows:</w:t>
      </w:r>
    </w:p>
    <w:p w14:paraId="4044B0F7" w14:textId="4A48085B" w:rsidR="00E8744D" w:rsidRPr="00D43309" w:rsidRDefault="00E8744D" w:rsidP="009958A9">
      <w:pPr>
        <w:pStyle w:val="ListParagraph"/>
        <w:numPr>
          <w:ilvl w:val="0"/>
          <w:numId w:val="15"/>
        </w:numPr>
      </w:pPr>
      <w:r w:rsidRPr="00D43309">
        <w:t xml:space="preserve">If player desires </w:t>
      </w:r>
      <w:r w:rsidR="009958A9">
        <w:t>to return main menu at any time.</w:t>
      </w:r>
    </w:p>
    <w:p w14:paraId="2645CB66" w14:textId="1237BA3C" w:rsidR="00E8744D" w:rsidRPr="00D43309" w:rsidRDefault="00E8744D" w:rsidP="009958A9">
      <w:pPr>
        <w:pStyle w:val="ListParagraph"/>
        <w:numPr>
          <w:ilvl w:val="1"/>
          <w:numId w:val="15"/>
        </w:numPr>
      </w:pPr>
      <w:r w:rsidRPr="00D43309">
        <w:t xml:space="preserve">Player selects </w:t>
      </w:r>
      <w:r w:rsidR="00E13441">
        <w:t>“Back to Main Menu”</w:t>
      </w:r>
      <w:r w:rsidRPr="00D43309">
        <w:t xml:space="preserve"> button to return main menu.</w:t>
      </w:r>
    </w:p>
    <w:p w14:paraId="6EF35FA8" w14:textId="1D1B196D" w:rsidR="00E8744D" w:rsidRPr="00E8744D" w:rsidRDefault="00E13441" w:rsidP="009958A9">
      <w:pPr>
        <w:pStyle w:val="ListParagraph"/>
        <w:numPr>
          <w:ilvl w:val="1"/>
          <w:numId w:val="15"/>
        </w:numPr>
      </w:pPr>
      <w:r>
        <w:t>System displays main m</w:t>
      </w:r>
      <w:r w:rsidR="00E8744D" w:rsidRPr="00D43309">
        <w:t>enu.</w:t>
      </w:r>
    </w:p>
    <w:p w14:paraId="669EA39C" w14:textId="00F085DF" w:rsidR="00A04110" w:rsidRDefault="00DE49B3" w:rsidP="007D1E46">
      <w:pPr>
        <w:pStyle w:val="Heading1"/>
        <w:ind w:left="357" w:hanging="357"/>
      </w:pPr>
      <w:bookmarkStart w:id="222" w:name="_Toc443762473"/>
      <w:bookmarkStart w:id="223" w:name="_Toc443762580"/>
      <w:bookmarkStart w:id="224" w:name="_Toc443766033"/>
      <w:bookmarkStart w:id="225" w:name="_Toc443766137"/>
      <w:bookmarkStart w:id="226" w:name="_Toc443766754"/>
      <w:bookmarkStart w:id="227" w:name="_Toc443769168"/>
      <w:r w:rsidRPr="00AE7112">
        <w:t>Conclusion</w:t>
      </w:r>
      <w:bookmarkEnd w:id="222"/>
      <w:bookmarkEnd w:id="223"/>
      <w:bookmarkEnd w:id="224"/>
      <w:bookmarkEnd w:id="225"/>
      <w:bookmarkEnd w:id="226"/>
      <w:bookmarkEnd w:id="227"/>
    </w:p>
    <w:p w14:paraId="357C7A2A" w14:textId="2EE8D0E7" w:rsidR="009958A9" w:rsidRPr="00D43309" w:rsidRDefault="009958A9" w:rsidP="009958A9">
      <w:r w:rsidRPr="00D43309">
        <w:t xml:space="preserve">In this report, main focus was on the general properties of Astunc and </w:t>
      </w:r>
      <w:r w:rsidR="00E13441" w:rsidRPr="00D43309">
        <w:t>its</w:t>
      </w:r>
      <w:r w:rsidRPr="00D43309">
        <w:t xml:space="preserve"> functions. But this report does not include the information about implementation of this parts. First main features of Astunc presented than above those use cases and scenarios were easy to construct. Game features and given requirements were our main helper before we started to consider use cases and their scenarios. In future this report will be useful in design process Those scenarios and use cases will led us to pass the coming design process easier and will help us the discussions about contents of the design report. In this analysis, as a case </w:t>
      </w:r>
      <w:r w:rsidR="00E13441" w:rsidRPr="00D43309">
        <w:t>tool Visual</w:t>
      </w:r>
      <w:r w:rsidRPr="00D43309">
        <w:t xml:space="preserve"> Paradigm and as a modeling language Unified Modeling Language (UML) used. We used Visual Paradigm to create our UML diagrams such as Use Case diagrams.</w:t>
      </w:r>
    </w:p>
    <w:p w14:paraId="7F13CBC0" w14:textId="03676904" w:rsidR="009958A9" w:rsidRPr="009958A9" w:rsidRDefault="009958A9" w:rsidP="009958A9">
      <w:r w:rsidRPr="00D43309">
        <w:t>To sum up about Astunc, this game will be played in such way that player will have to consider and dodge multiple enemies and gigantic number of projectiles from those enemies from the beginning to the end of the game. Ranking will be determined by the time instead of traditional “kill to gain point” type of scoring system. Which will add</w:t>
      </w:r>
      <w:r>
        <w:t xml:space="preserve"> a uniqueness to the Astunc.</w:t>
      </w:r>
    </w:p>
    <w:sectPr w:rsidR="009958A9" w:rsidRPr="009958A9" w:rsidSect="004A29B2">
      <w:pgSz w:w="11909" w:h="16834" w:code="9"/>
      <w:pgMar w:top="1440" w:right="1800" w:bottom="1800" w:left="1800" w:header="720" w:footer="965" w:gutter="0"/>
      <w:pgNumType w:start="1"/>
      <w:cols w:space="24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BC7F6" w14:textId="77777777" w:rsidR="001554CE" w:rsidRDefault="001554CE" w:rsidP="000916A9">
      <w:r>
        <w:separator/>
      </w:r>
    </w:p>
    <w:p w14:paraId="08E32E1E" w14:textId="77777777" w:rsidR="001554CE" w:rsidRDefault="001554CE"/>
    <w:p w14:paraId="0E6CF138" w14:textId="77777777" w:rsidR="001554CE" w:rsidRDefault="001554CE"/>
  </w:endnote>
  <w:endnote w:type="continuationSeparator" w:id="0">
    <w:p w14:paraId="24FAAF59" w14:textId="77777777" w:rsidR="001554CE" w:rsidRDefault="001554CE" w:rsidP="000916A9">
      <w:r>
        <w:continuationSeparator/>
      </w:r>
    </w:p>
    <w:p w14:paraId="4025BD67" w14:textId="77777777" w:rsidR="001554CE" w:rsidRDefault="001554CE"/>
    <w:p w14:paraId="02DFEA9E" w14:textId="77777777" w:rsidR="001554CE" w:rsidRDefault="00155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AC15B" w14:textId="77777777" w:rsidR="004A29B2" w:rsidRDefault="004A29B2" w:rsidP="00A77F4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CD9570" w14:textId="77777777" w:rsidR="004A29B2" w:rsidRDefault="004A29B2" w:rsidP="004A29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0DB37" w14:textId="77777777" w:rsidR="004A29B2" w:rsidRDefault="004A29B2" w:rsidP="00A77F4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29B">
      <w:rPr>
        <w:rStyle w:val="PageNumber"/>
        <w:noProof/>
      </w:rPr>
      <w:t>2</w:t>
    </w:r>
    <w:r>
      <w:rPr>
        <w:rStyle w:val="PageNumber"/>
      </w:rPr>
      <w:fldChar w:fldCharType="end"/>
    </w:r>
  </w:p>
  <w:p w14:paraId="2E1521B0" w14:textId="16246F5C" w:rsidR="00FF2856" w:rsidRDefault="00FF2856" w:rsidP="004A29B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9D5D8" w14:textId="77777777" w:rsidR="001554CE" w:rsidRDefault="001554CE" w:rsidP="000916A9">
      <w:r>
        <w:separator/>
      </w:r>
    </w:p>
    <w:p w14:paraId="6C5D8141" w14:textId="77777777" w:rsidR="001554CE" w:rsidRDefault="001554CE"/>
    <w:p w14:paraId="5A3486E2" w14:textId="77777777" w:rsidR="001554CE" w:rsidRDefault="001554CE"/>
  </w:footnote>
  <w:footnote w:type="continuationSeparator" w:id="0">
    <w:p w14:paraId="013640EE" w14:textId="77777777" w:rsidR="001554CE" w:rsidRDefault="001554CE">
      <w:r>
        <w:separator/>
      </w:r>
    </w:p>
    <w:p w14:paraId="19659DA4" w14:textId="77777777" w:rsidR="001554CE" w:rsidRDefault="001554CE"/>
    <w:p w14:paraId="6A5D5260" w14:textId="77777777" w:rsidR="001554CE" w:rsidRDefault="001554CE"/>
  </w:footnote>
  <w:footnote w:type="continuationNotice" w:id="1">
    <w:p w14:paraId="19E4CCAA" w14:textId="77777777" w:rsidR="001554CE" w:rsidRDefault="001554CE">
      <w:pPr>
        <w:rPr>
          <w:i/>
          <w:sz w:val="18"/>
        </w:rPr>
      </w:pPr>
      <w:r>
        <w:rPr>
          <w:i/>
          <w:sz w:val="18"/>
        </w:rPr>
        <w:t>(footnote continued)</w:t>
      </w:r>
    </w:p>
    <w:p w14:paraId="798C604F" w14:textId="77777777" w:rsidR="001554CE" w:rsidRDefault="001554CE"/>
    <w:p w14:paraId="1957ACA4" w14:textId="77777777" w:rsidR="001554CE" w:rsidRDefault="001554C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A3A"/>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6676070"/>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D470D4"/>
    <w:multiLevelType w:val="multilevel"/>
    <w:tmpl w:val="0836523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ADF052F"/>
    <w:multiLevelType w:val="hybridMultilevel"/>
    <w:tmpl w:val="0824A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70241"/>
    <w:multiLevelType w:val="hybridMultilevel"/>
    <w:tmpl w:val="3F3C7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459A0"/>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DA3048A"/>
    <w:multiLevelType w:val="hybridMultilevel"/>
    <w:tmpl w:val="8304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3E6416"/>
    <w:multiLevelType w:val="hybridMultilevel"/>
    <w:tmpl w:val="BCC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C131F"/>
    <w:multiLevelType w:val="multilevel"/>
    <w:tmpl w:val="1056FCB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1801D5"/>
    <w:multiLevelType w:val="hybridMultilevel"/>
    <w:tmpl w:val="EE803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C18CA"/>
    <w:multiLevelType w:val="hybridMultilevel"/>
    <w:tmpl w:val="411C2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745BA5"/>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AD507F1"/>
    <w:multiLevelType w:val="hybridMultilevel"/>
    <w:tmpl w:val="40AEB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034A2"/>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64904E6"/>
    <w:multiLevelType w:val="hybridMultilevel"/>
    <w:tmpl w:val="2C52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110B62"/>
    <w:multiLevelType w:val="multilevel"/>
    <w:tmpl w:val="32649106"/>
    <w:lvl w:ilvl="0">
      <w:start w:val="1"/>
      <w:numFmt w:val="upperLetter"/>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nsid w:val="5C2549C8"/>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F45B1"/>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A1278A4"/>
    <w:multiLevelType w:val="hybridMultilevel"/>
    <w:tmpl w:val="F90E2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B03694"/>
    <w:multiLevelType w:val="hybridMultilevel"/>
    <w:tmpl w:val="3770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986C80"/>
    <w:multiLevelType w:val="multilevel"/>
    <w:tmpl w:val="32649106"/>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4"/>
  </w:num>
  <w:num w:numId="3">
    <w:abstractNumId w:val="19"/>
  </w:num>
  <w:num w:numId="4">
    <w:abstractNumId w:val="9"/>
  </w:num>
  <w:num w:numId="5">
    <w:abstractNumId w:val="7"/>
  </w:num>
  <w:num w:numId="6">
    <w:abstractNumId w:val="11"/>
  </w:num>
  <w:num w:numId="7">
    <w:abstractNumId w:val="15"/>
  </w:num>
  <w:num w:numId="8">
    <w:abstractNumId w:val="4"/>
  </w:num>
  <w:num w:numId="9">
    <w:abstractNumId w:val="21"/>
  </w:num>
  <w:num w:numId="10">
    <w:abstractNumId w:val="23"/>
  </w:num>
  <w:num w:numId="11">
    <w:abstractNumId w:val="22"/>
  </w:num>
  <w:num w:numId="12">
    <w:abstractNumId w:val="20"/>
  </w:num>
  <w:num w:numId="13">
    <w:abstractNumId w:val="13"/>
  </w:num>
  <w:num w:numId="14">
    <w:abstractNumId w:val="3"/>
  </w:num>
  <w:num w:numId="15">
    <w:abstractNumId w:val="12"/>
  </w:num>
  <w:num w:numId="16">
    <w:abstractNumId w:val="5"/>
  </w:num>
  <w:num w:numId="17">
    <w:abstractNumId w:val="18"/>
  </w:num>
  <w:num w:numId="18">
    <w:abstractNumId w:val="8"/>
  </w:num>
  <w:num w:numId="19">
    <w:abstractNumId w:val="6"/>
  </w:num>
  <w:num w:numId="20">
    <w:abstractNumId w:val="16"/>
  </w:num>
  <w:num w:numId="21">
    <w:abstractNumId w:val="0"/>
  </w:num>
  <w:num w:numId="22">
    <w:abstractNumId w:val="10"/>
  </w:num>
  <w:num w:numId="23">
    <w:abstractNumId w:val="1"/>
  </w:num>
  <w:num w:numId="24">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savePreviewPicture/>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09"/>
    <w:rsid w:val="0002134B"/>
    <w:rsid w:val="000255CD"/>
    <w:rsid w:val="00033911"/>
    <w:rsid w:val="00034FE7"/>
    <w:rsid w:val="0004239F"/>
    <w:rsid w:val="00042F12"/>
    <w:rsid w:val="00045ED7"/>
    <w:rsid w:val="00077AF8"/>
    <w:rsid w:val="00090B00"/>
    <w:rsid w:val="000916A9"/>
    <w:rsid w:val="00097762"/>
    <w:rsid w:val="0010529B"/>
    <w:rsid w:val="001107E2"/>
    <w:rsid w:val="00110A7C"/>
    <w:rsid w:val="001554CE"/>
    <w:rsid w:val="0016139E"/>
    <w:rsid w:val="00171962"/>
    <w:rsid w:val="00176E0C"/>
    <w:rsid w:val="001A2092"/>
    <w:rsid w:val="001B59DD"/>
    <w:rsid w:val="00204197"/>
    <w:rsid w:val="0021323E"/>
    <w:rsid w:val="002210C2"/>
    <w:rsid w:val="0025403C"/>
    <w:rsid w:val="00274F11"/>
    <w:rsid w:val="00284001"/>
    <w:rsid w:val="002B10D7"/>
    <w:rsid w:val="002C300F"/>
    <w:rsid w:val="002F5B1D"/>
    <w:rsid w:val="003D7457"/>
    <w:rsid w:val="003F4A09"/>
    <w:rsid w:val="004132FD"/>
    <w:rsid w:val="00427954"/>
    <w:rsid w:val="00456D02"/>
    <w:rsid w:val="004A29B2"/>
    <w:rsid w:val="004D5433"/>
    <w:rsid w:val="004E3C9E"/>
    <w:rsid w:val="004F31D9"/>
    <w:rsid w:val="0053092A"/>
    <w:rsid w:val="00545819"/>
    <w:rsid w:val="00580C5F"/>
    <w:rsid w:val="0059679B"/>
    <w:rsid w:val="005A678F"/>
    <w:rsid w:val="005E0754"/>
    <w:rsid w:val="00610252"/>
    <w:rsid w:val="0061382C"/>
    <w:rsid w:val="00614670"/>
    <w:rsid w:val="00653625"/>
    <w:rsid w:val="00682E92"/>
    <w:rsid w:val="006A36CD"/>
    <w:rsid w:val="006B0C60"/>
    <w:rsid w:val="006E0CF2"/>
    <w:rsid w:val="006E15BC"/>
    <w:rsid w:val="006F217B"/>
    <w:rsid w:val="007032CF"/>
    <w:rsid w:val="00710A07"/>
    <w:rsid w:val="0073646B"/>
    <w:rsid w:val="00736A5D"/>
    <w:rsid w:val="00751D7E"/>
    <w:rsid w:val="007616D6"/>
    <w:rsid w:val="0077697A"/>
    <w:rsid w:val="00782693"/>
    <w:rsid w:val="00787378"/>
    <w:rsid w:val="007909CB"/>
    <w:rsid w:val="007A0494"/>
    <w:rsid w:val="007B1E92"/>
    <w:rsid w:val="007C69B3"/>
    <w:rsid w:val="007D1E46"/>
    <w:rsid w:val="007E2884"/>
    <w:rsid w:val="00817CFF"/>
    <w:rsid w:val="008254FE"/>
    <w:rsid w:val="00825CE4"/>
    <w:rsid w:val="00850A62"/>
    <w:rsid w:val="00882B35"/>
    <w:rsid w:val="008B35B9"/>
    <w:rsid w:val="008F1D27"/>
    <w:rsid w:val="008F1D43"/>
    <w:rsid w:val="00902A38"/>
    <w:rsid w:val="00914F9B"/>
    <w:rsid w:val="00925C09"/>
    <w:rsid w:val="009712B5"/>
    <w:rsid w:val="009958A9"/>
    <w:rsid w:val="009A0245"/>
    <w:rsid w:val="009C5232"/>
    <w:rsid w:val="009D1F1B"/>
    <w:rsid w:val="009D1F2E"/>
    <w:rsid w:val="009F6B40"/>
    <w:rsid w:val="00A04110"/>
    <w:rsid w:val="00A422F5"/>
    <w:rsid w:val="00A56803"/>
    <w:rsid w:val="00A613BA"/>
    <w:rsid w:val="00A73598"/>
    <w:rsid w:val="00AB5097"/>
    <w:rsid w:val="00AE54B8"/>
    <w:rsid w:val="00AE7112"/>
    <w:rsid w:val="00B46C03"/>
    <w:rsid w:val="00B67B70"/>
    <w:rsid w:val="00B97D8B"/>
    <w:rsid w:val="00BB4EAF"/>
    <w:rsid w:val="00BD0910"/>
    <w:rsid w:val="00BD6E3B"/>
    <w:rsid w:val="00C0793D"/>
    <w:rsid w:val="00C152F5"/>
    <w:rsid w:val="00C24067"/>
    <w:rsid w:val="00C27334"/>
    <w:rsid w:val="00C43585"/>
    <w:rsid w:val="00C724CE"/>
    <w:rsid w:val="00CA6EC5"/>
    <w:rsid w:val="00CA7182"/>
    <w:rsid w:val="00CB0DDC"/>
    <w:rsid w:val="00CD5DEC"/>
    <w:rsid w:val="00D11CA1"/>
    <w:rsid w:val="00D76727"/>
    <w:rsid w:val="00D933B1"/>
    <w:rsid w:val="00DA15E4"/>
    <w:rsid w:val="00DA276D"/>
    <w:rsid w:val="00DA412A"/>
    <w:rsid w:val="00DD45DD"/>
    <w:rsid w:val="00DD67A6"/>
    <w:rsid w:val="00DE49B3"/>
    <w:rsid w:val="00DF6274"/>
    <w:rsid w:val="00E04CAB"/>
    <w:rsid w:val="00E13441"/>
    <w:rsid w:val="00E4569B"/>
    <w:rsid w:val="00E6250A"/>
    <w:rsid w:val="00E8744D"/>
    <w:rsid w:val="00EC4325"/>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71247D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tr-TR"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F2E"/>
    <w:rPr>
      <w:rFonts w:ascii="Verdana" w:hAnsi="Verdana"/>
      <w:sz w:val="16"/>
      <w:lang w:val="en-US"/>
    </w:rPr>
  </w:style>
  <w:style w:type="paragraph" w:styleId="Heading1">
    <w:name w:val="heading 1"/>
    <w:basedOn w:val="ListParagraph"/>
    <w:next w:val="BodyText"/>
    <w:autoRedefine/>
    <w:qFormat/>
    <w:rsid w:val="00925C09"/>
    <w:pPr>
      <w:numPr>
        <w:numId w:val="4"/>
      </w:numPr>
      <w:spacing w:before="200" w:after="100" w:line="280" w:lineRule="atLeast"/>
      <w:contextualSpacing w:val="0"/>
      <w:outlineLvl w:val="0"/>
    </w:pPr>
    <w:rPr>
      <w:rFonts w:ascii="Tahoma" w:hAnsi="Tahoma" w:cs="Tahoma"/>
      <w:b/>
      <w:sz w:val="24"/>
    </w:rPr>
  </w:style>
  <w:style w:type="paragraph" w:styleId="Heading2">
    <w:name w:val="heading 2"/>
    <w:basedOn w:val="ListParagraph"/>
    <w:next w:val="BodyText"/>
    <w:autoRedefine/>
    <w:qFormat/>
    <w:rsid w:val="00A04110"/>
    <w:pPr>
      <w:numPr>
        <w:ilvl w:val="1"/>
        <w:numId w:val="4"/>
      </w:numPr>
      <w:spacing w:before="100" w:after="100" w:line="240" w:lineRule="atLeast"/>
      <w:contextualSpacing w:val="0"/>
      <w:outlineLvl w:val="1"/>
    </w:pPr>
    <w:rPr>
      <w:rFonts w:ascii="Tahoma" w:hAnsi="Tahoma" w:cs="Tahoma"/>
      <w:b/>
      <w:sz w:val="20"/>
    </w:rPr>
  </w:style>
  <w:style w:type="paragraph" w:styleId="Heading3">
    <w:name w:val="heading 3"/>
    <w:basedOn w:val="ListParagraph"/>
    <w:next w:val="BodyText"/>
    <w:autoRedefine/>
    <w:qFormat/>
    <w:rsid w:val="00E8744D"/>
    <w:pPr>
      <w:numPr>
        <w:ilvl w:val="2"/>
        <w:numId w:val="4"/>
      </w:numPr>
      <w:spacing w:before="100" w:after="40"/>
      <w:outlineLvl w:val="2"/>
    </w:pPr>
    <w:rPr>
      <w:rFonts w:ascii="Tahoma" w:hAnsi="Tahoma" w:cs="Tahoma"/>
      <w:b/>
      <w:sz w:val="22"/>
      <w:szCs w:val="22"/>
    </w:rPr>
  </w:style>
  <w:style w:type="paragraph" w:styleId="Heading4">
    <w:name w:val="heading 4"/>
    <w:basedOn w:val="ListParagraph"/>
    <w:next w:val="BodyText"/>
    <w:qFormat/>
    <w:rsid w:val="00E8744D"/>
    <w:pPr>
      <w:numPr>
        <w:ilvl w:val="3"/>
        <w:numId w:val="4"/>
      </w:numPr>
      <w:spacing w:before="140" w:line="220" w:lineRule="atLeast"/>
      <w:outlineLvl w:val="3"/>
    </w:pPr>
    <w:rPr>
      <w:rFonts w:ascii="Tahoma" w:hAnsi="Tahoma" w:cs="Tahoma"/>
      <w:b/>
      <w:sz w:val="20"/>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basedOn w:val="DefaultParagraphFont"/>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3"/>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uiPriority w:val="39"/>
    <w:rsid w:val="006E0CF2"/>
    <w:pPr>
      <w:spacing w:before="240" w:after="120"/>
    </w:pPr>
    <w:rPr>
      <w:rFonts w:asciiTheme="minorHAnsi" w:hAnsiTheme="minorHAnsi"/>
      <w:b/>
      <w:caps/>
      <w:sz w:val="22"/>
      <w:szCs w:val="22"/>
      <w:u w:val="single"/>
      <w:lang w:val="en-US"/>
    </w:rPr>
  </w:style>
  <w:style w:type="paragraph" w:styleId="TOC2">
    <w:name w:val="toc 2"/>
    <w:basedOn w:val="Normal"/>
    <w:uiPriority w:val="39"/>
    <w:rsid w:val="006E0CF2"/>
    <w:rPr>
      <w:rFonts w:asciiTheme="minorHAnsi" w:hAnsiTheme="minorHAnsi"/>
      <w:b/>
      <w:smallCaps/>
      <w:sz w:val="22"/>
      <w:szCs w:val="22"/>
    </w:rPr>
  </w:style>
  <w:style w:type="paragraph" w:styleId="TOC3">
    <w:name w:val="toc 3"/>
    <w:basedOn w:val="Normal"/>
    <w:uiPriority w:val="39"/>
    <w:rsid w:val="006E0CF2"/>
    <w:rPr>
      <w:rFonts w:asciiTheme="minorHAnsi" w:hAnsiTheme="minorHAnsi"/>
      <w:smallCaps/>
      <w:sz w:val="22"/>
      <w:szCs w:val="22"/>
    </w:rPr>
  </w:style>
  <w:style w:type="paragraph" w:styleId="TOC4">
    <w:name w:val="toc 4"/>
    <w:basedOn w:val="Normal"/>
    <w:uiPriority w:val="39"/>
    <w:rsid w:val="006E0CF2"/>
    <w:rPr>
      <w:rFonts w:asciiTheme="minorHAnsi" w:hAnsiTheme="minorHAnsi"/>
      <w:sz w:val="22"/>
      <w:szCs w:val="22"/>
    </w:rPr>
  </w:style>
  <w:style w:type="paragraph" w:styleId="TOC5">
    <w:name w:val="toc 5"/>
    <w:basedOn w:val="Normal"/>
    <w:semiHidden/>
    <w:rsid w:val="00736A5D"/>
    <w:rPr>
      <w:rFonts w:asciiTheme="minorHAnsi" w:hAnsiTheme="minorHAnsi"/>
      <w:sz w:val="22"/>
      <w:szCs w:val="22"/>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rPr>
  </w:style>
  <w:style w:type="paragraph" w:customStyle="1" w:styleId="Jury">
    <w:name w:val="Jury"/>
    <w:qFormat/>
    <w:rsid w:val="007B1E92"/>
    <w:pPr>
      <w:spacing w:before="240" w:after="240"/>
      <w:contextualSpacing/>
    </w:pPr>
    <w:rPr>
      <w:rFonts w:ascii="Tahoma" w:hAnsi="Tahoma"/>
      <w:spacing w:val="20"/>
      <w:kern w:val="28"/>
      <w:sz w:val="22"/>
      <w:szCs w:val="40"/>
      <w:lang w:val="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DF6274"/>
    <w:rPr>
      <w:rFonts w:ascii="Tahoma" w:hAnsi="Tahoma"/>
      <w:b/>
      <w:spacing w:val="-4"/>
      <w:sz w:val="28"/>
      <w:lang w:val="en-US"/>
    </w:rPr>
  </w:style>
  <w:style w:type="paragraph" w:customStyle="1" w:styleId="ListReference">
    <w:name w:val="List Reference"/>
    <w:basedOn w:val="ListNumber"/>
    <w:next w:val="BodyText"/>
    <w:autoRedefine/>
    <w:rsid w:val="00A422F5"/>
    <w:pPr>
      <w:numPr>
        <w:numId w:val="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DE49B3"/>
    <w:pPr>
      <w:ind w:left="720"/>
      <w:contextualSpacing/>
    </w:pPr>
  </w:style>
  <w:style w:type="paragraph" w:styleId="TOC6">
    <w:name w:val="toc 6"/>
    <w:basedOn w:val="Normal"/>
    <w:next w:val="Normal"/>
    <w:autoRedefine/>
    <w:rsid w:val="00A04110"/>
    <w:rPr>
      <w:rFonts w:asciiTheme="minorHAnsi" w:hAnsiTheme="minorHAnsi"/>
      <w:sz w:val="22"/>
      <w:szCs w:val="22"/>
    </w:rPr>
  </w:style>
  <w:style w:type="paragraph" w:styleId="TOC7">
    <w:name w:val="toc 7"/>
    <w:basedOn w:val="Normal"/>
    <w:next w:val="Normal"/>
    <w:autoRedefine/>
    <w:rsid w:val="00A04110"/>
    <w:rPr>
      <w:rFonts w:asciiTheme="minorHAnsi" w:hAnsiTheme="minorHAnsi"/>
      <w:sz w:val="22"/>
      <w:szCs w:val="22"/>
    </w:rPr>
  </w:style>
  <w:style w:type="paragraph" w:styleId="TOC8">
    <w:name w:val="toc 8"/>
    <w:basedOn w:val="Normal"/>
    <w:next w:val="Normal"/>
    <w:autoRedefine/>
    <w:rsid w:val="00A04110"/>
    <w:rPr>
      <w:rFonts w:asciiTheme="minorHAnsi" w:hAnsiTheme="minorHAnsi"/>
      <w:sz w:val="22"/>
      <w:szCs w:val="22"/>
    </w:rPr>
  </w:style>
  <w:style w:type="paragraph" w:styleId="TOC9">
    <w:name w:val="toc 9"/>
    <w:basedOn w:val="Normal"/>
    <w:next w:val="Normal"/>
    <w:autoRedefine/>
    <w:rsid w:val="00A04110"/>
    <w:rPr>
      <w:rFonts w:asciiTheme="minorHAnsi" w:hAnsiTheme="minorHAnsi"/>
      <w:sz w:val="22"/>
      <w:szCs w:val="22"/>
    </w:rPr>
  </w:style>
  <w:style w:type="paragraph" w:styleId="NormalWeb">
    <w:name w:val="Normal (Web)"/>
    <w:basedOn w:val="Normal"/>
    <w:uiPriority w:val="99"/>
    <w:unhideWhenUsed/>
    <w:rsid w:val="00AE7112"/>
    <w:pPr>
      <w:spacing w:before="100" w:beforeAutospacing="1" w:after="100" w:afterAutospacing="1"/>
    </w:pPr>
    <w:rPr>
      <w:rFonts w:ascii="Times New Roman" w:hAnsi="Times New Roman"/>
      <w:sz w:val="24"/>
      <w:lang w:val="tr-TR"/>
    </w:rPr>
  </w:style>
  <w:style w:type="character" w:customStyle="1" w:styleId="apple-tab-span">
    <w:name w:val="apple-tab-span"/>
    <w:basedOn w:val="DefaultParagraphFont"/>
    <w:rsid w:val="00AE7112"/>
  </w:style>
  <w:style w:type="character" w:styleId="Strong">
    <w:name w:val="Strong"/>
    <w:basedOn w:val="DefaultParagraphFont"/>
    <w:qFormat/>
    <w:rsid w:val="007C6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4455">
      <w:bodyDiv w:val="1"/>
      <w:marLeft w:val="0"/>
      <w:marRight w:val="0"/>
      <w:marTop w:val="0"/>
      <w:marBottom w:val="0"/>
      <w:divBdr>
        <w:top w:val="none" w:sz="0" w:space="0" w:color="auto"/>
        <w:left w:val="none" w:sz="0" w:space="0" w:color="auto"/>
        <w:bottom w:val="none" w:sz="0" w:space="0" w:color="auto"/>
        <w:right w:val="none" w:sz="0" w:space="0" w:color="auto"/>
      </w:divBdr>
    </w:div>
    <w:div w:id="292519743">
      <w:bodyDiv w:val="1"/>
      <w:marLeft w:val="0"/>
      <w:marRight w:val="0"/>
      <w:marTop w:val="0"/>
      <w:marBottom w:val="0"/>
      <w:divBdr>
        <w:top w:val="none" w:sz="0" w:space="0" w:color="auto"/>
        <w:left w:val="none" w:sz="0" w:space="0" w:color="auto"/>
        <w:bottom w:val="none" w:sz="0" w:space="0" w:color="auto"/>
        <w:right w:val="none" w:sz="0" w:space="0" w:color="auto"/>
      </w:divBdr>
    </w:div>
    <w:div w:id="372341986">
      <w:bodyDiv w:val="1"/>
      <w:marLeft w:val="0"/>
      <w:marRight w:val="0"/>
      <w:marTop w:val="0"/>
      <w:marBottom w:val="0"/>
      <w:divBdr>
        <w:top w:val="none" w:sz="0" w:space="0" w:color="auto"/>
        <w:left w:val="none" w:sz="0" w:space="0" w:color="auto"/>
        <w:bottom w:val="none" w:sz="0" w:space="0" w:color="auto"/>
        <w:right w:val="none" w:sz="0" w:space="0" w:color="auto"/>
      </w:divBdr>
    </w:div>
    <w:div w:id="660931249">
      <w:bodyDiv w:val="1"/>
      <w:marLeft w:val="0"/>
      <w:marRight w:val="0"/>
      <w:marTop w:val="0"/>
      <w:marBottom w:val="0"/>
      <w:divBdr>
        <w:top w:val="none" w:sz="0" w:space="0" w:color="auto"/>
        <w:left w:val="none" w:sz="0" w:space="0" w:color="auto"/>
        <w:bottom w:val="none" w:sz="0" w:space="0" w:color="auto"/>
        <w:right w:val="none" w:sz="0" w:space="0" w:color="auto"/>
      </w:divBdr>
    </w:div>
    <w:div w:id="700669200">
      <w:bodyDiv w:val="1"/>
      <w:marLeft w:val="0"/>
      <w:marRight w:val="0"/>
      <w:marTop w:val="0"/>
      <w:marBottom w:val="0"/>
      <w:divBdr>
        <w:top w:val="none" w:sz="0" w:space="0" w:color="auto"/>
        <w:left w:val="none" w:sz="0" w:space="0" w:color="auto"/>
        <w:bottom w:val="none" w:sz="0" w:space="0" w:color="auto"/>
        <w:right w:val="none" w:sz="0" w:space="0" w:color="auto"/>
      </w:divBdr>
    </w:div>
    <w:div w:id="752776241">
      <w:bodyDiv w:val="1"/>
      <w:marLeft w:val="0"/>
      <w:marRight w:val="0"/>
      <w:marTop w:val="0"/>
      <w:marBottom w:val="0"/>
      <w:divBdr>
        <w:top w:val="none" w:sz="0" w:space="0" w:color="auto"/>
        <w:left w:val="none" w:sz="0" w:space="0" w:color="auto"/>
        <w:bottom w:val="none" w:sz="0" w:space="0" w:color="auto"/>
        <w:right w:val="none" w:sz="0" w:space="0" w:color="auto"/>
      </w:divBdr>
    </w:div>
    <w:div w:id="783308333">
      <w:bodyDiv w:val="1"/>
      <w:marLeft w:val="0"/>
      <w:marRight w:val="0"/>
      <w:marTop w:val="0"/>
      <w:marBottom w:val="0"/>
      <w:divBdr>
        <w:top w:val="none" w:sz="0" w:space="0" w:color="auto"/>
        <w:left w:val="none" w:sz="0" w:space="0" w:color="auto"/>
        <w:bottom w:val="none" w:sz="0" w:space="0" w:color="auto"/>
        <w:right w:val="none" w:sz="0" w:space="0" w:color="auto"/>
      </w:divBdr>
    </w:div>
    <w:div w:id="976489148">
      <w:bodyDiv w:val="1"/>
      <w:marLeft w:val="0"/>
      <w:marRight w:val="0"/>
      <w:marTop w:val="0"/>
      <w:marBottom w:val="0"/>
      <w:divBdr>
        <w:top w:val="none" w:sz="0" w:space="0" w:color="auto"/>
        <w:left w:val="none" w:sz="0" w:space="0" w:color="auto"/>
        <w:bottom w:val="none" w:sz="0" w:space="0" w:color="auto"/>
        <w:right w:val="none" w:sz="0" w:space="0" w:color="auto"/>
      </w:divBdr>
    </w:div>
    <w:div w:id="1062293802">
      <w:bodyDiv w:val="1"/>
      <w:marLeft w:val="0"/>
      <w:marRight w:val="0"/>
      <w:marTop w:val="0"/>
      <w:marBottom w:val="0"/>
      <w:divBdr>
        <w:top w:val="none" w:sz="0" w:space="0" w:color="auto"/>
        <w:left w:val="none" w:sz="0" w:space="0" w:color="auto"/>
        <w:bottom w:val="none" w:sz="0" w:space="0" w:color="auto"/>
        <w:right w:val="none" w:sz="0" w:space="0" w:color="auto"/>
      </w:divBdr>
    </w:div>
    <w:div w:id="1641837360">
      <w:bodyDiv w:val="1"/>
      <w:marLeft w:val="0"/>
      <w:marRight w:val="0"/>
      <w:marTop w:val="0"/>
      <w:marBottom w:val="0"/>
      <w:divBdr>
        <w:top w:val="none" w:sz="0" w:space="0" w:color="auto"/>
        <w:left w:val="none" w:sz="0" w:space="0" w:color="auto"/>
        <w:bottom w:val="none" w:sz="0" w:space="0" w:color="auto"/>
        <w:right w:val="none" w:sz="0" w:space="0" w:color="auto"/>
      </w:divBdr>
    </w:div>
    <w:div w:id="1688605455">
      <w:bodyDiv w:val="1"/>
      <w:marLeft w:val="0"/>
      <w:marRight w:val="0"/>
      <w:marTop w:val="0"/>
      <w:marBottom w:val="0"/>
      <w:divBdr>
        <w:top w:val="none" w:sz="0" w:space="0" w:color="auto"/>
        <w:left w:val="none" w:sz="0" w:space="0" w:color="auto"/>
        <w:bottom w:val="none" w:sz="0" w:space="0" w:color="auto"/>
        <w:right w:val="none" w:sz="0" w:space="0" w:color="auto"/>
      </w:divBdr>
    </w:div>
    <w:div w:id="1990207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chemistake/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8812F-99A6-454D-A13C-C1687D41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100</TotalTime>
  <Pages>9</Pages>
  <Words>2779</Words>
  <Characters>15846</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Introduction</vt:lpstr>
      <vt:lpstr>System Overview</vt:lpstr>
      <vt:lpstr>    Gameplay</vt:lpstr>
      <vt:lpstr>    Stage</vt:lpstr>
      <vt:lpstr>    Player</vt:lpstr>
      <vt:lpstr>        Multiplayer</vt:lpstr>
      <vt:lpstr>    Enemies</vt:lpstr>
      <vt:lpstr>        Normal Enemies</vt:lpstr>
      <vt:lpstr>        Boss Enemies</vt:lpstr>
      <vt:lpstr>    Power Ups</vt:lpstr>
      <vt:lpstr>        Damage Boost</vt:lpstr>
      <vt:lpstr>        Time Bonus</vt:lpstr>
      <vt:lpstr>        Shield</vt:lpstr>
      <vt:lpstr>Functional Requirements</vt:lpstr>
      <vt:lpstr>    Play Game</vt:lpstr>
      <vt:lpstr>        Multiplayer Game</vt:lpstr>
      <vt:lpstr>    Tutorial</vt:lpstr>
      <vt:lpstr>    Change Settings</vt:lpstr>
      <vt:lpstr>    High Scores</vt:lpstr>
      <vt:lpstr>    Pause Game</vt:lpstr>
      <vt:lpstr>Nonfunctional Requirements</vt:lpstr>
      <vt:lpstr>    Game Visuals</vt:lpstr>
      <vt:lpstr>    Game Performance</vt:lpstr>
      <vt:lpstr>        Graphical Performance</vt:lpstr>
      <vt:lpstr>        Multiple Input Performance</vt:lpstr>
      <vt:lpstr>        Hit Box Detection Performance</vt:lpstr>
      <vt:lpstr>    User-Friendly Interface</vt:lpstr>
      <vt:lpstr>    Extendibility</vt:lpstr>
      <vt:lpstr>System Model</vt:lpstr>
      <vt:lpstr>    Use Case Model</vt:lpstr>
      <vt:lpstr>        Play Game</vt:lpstr>
      <vt:lpstr>        Tutorial</vt:lpstr>
      <vt:lpstr>        Change Settings</vt:lpstr>
      <vt:lpstr>        High Score</vt:lpstr>
      <vt:lpstr>Conclusion</vt:lpstr>
    </vt:vector>
  </TitlesOfParts>
  <Manager/>
  <Company>Microsoft Corporation</Company>
  <LinksUpToDate>false</LinksUpToDate>
  <CharactersWithSpaces>18588</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2003-09-29T06:09:00Z</cp:lastPrinted>
  <dcterms:created xsi:type="dcterms:W3CDTF">2016-02-20T17:31:00Z</dcterms:created>
  <dcterms:modified xsi:type="dcterms:W3CDTF">2016-02-20T20:03:00Z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